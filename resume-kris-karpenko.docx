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4BC8178" w:rsidP="64BC8178" w:rsidRDefault="64BC8178" w14:paraId="76456AF5" w14:textId="2B48A07F">
      <w:pPr>
        <w:pStyle w:val="Normal"/>
      </w:pPr>
    </w:p>
    <w:tbl>
      <w:tblPr>
        <w:tblW w:w="10632" w:type="dxa"/>
        <w:tblCellMar>
          <w:left w:w="115" w:type="dxa"/>
          <w:right w:w="115" w:type="dxa"/>
        </w:tblCellMar>
        <w:tblLook w:val="06A0" w:firstRow="1" w:lastRow="0" w:firstColumn="1" w:lastColumn="0" w:noHBand="1" w:noVBand="1"/>
      </w:tblPr>
      <w:tblGrid>
        <w:gridCol w:w="3420"/>
        <w:gridCol w:w="587"/>
        <w:gridCol w:w="6625"/>
      </w:tblGrid>
      <w:tr w:rsidRPr="00D87C1D" w:rsidR="00EC46D2" w:rsidTr="7C1CC9E0" w14:paraId="03A9CAEF" w14:textId="77777777">
        <w:trPr>
          <w:cantSplit/>
        </w:trPr>
        <w:tc>
          <w:tcPr>
            <w:tcW w:w="3420" w:type="dxa"/>
            <w:tcMar/>
          </w:tcPr>
          <w:p w:rsidRPr="00D87C1D" w:rsidR="00EC46D2" w:rsidP="64BC8178" w:rsidRDefault="00EC46D2" w14:paraId="73612B8B" w14:textId="5BFD99CD">
            <w:pPr>
              <w:pStyle w:val="Normal"/>
              <w:tabs>
                <w:tab w:val="left" w:pos="990"/>
              </w:tabs>
              <w:jc w:val="center"/>
            </w:pPr>
          </w:p>
          <w:p w:rsidRPr="00D87C1D" w:rsidR="00EC46D2" w:rsidP="64BC8178" w:rsidRDefault="00EC46D2" w14:paraId="487A541E" w14:textId="4A0AAB48">
            <w:pPr>
              <w:pStyle w:val="Normal"/>
              <w:tabs>
                <w:tab w:val="left" w:pos="990"/>
              </w:tabs>
              <w:jc w:val="center"/>
            </w:pPr>
            <w:r w:rsidR="62DEFB38">
              <w:drawing>
                <wp:inline wp14:editId="110E4C54" wp14:anchorId="3B5D56F6">
                  <wp:extent cx="1524000" cy="1636448"/>
                  <wp:effectExtent l="19050" t="0" r="0" b="478155"/>
                  <wp:docPr id="16810308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cb66fb3b3cf4da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12206" r="0" b="7511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524000" cy="1636448"/>
                          </a:xfrm>
                          <a:prstGeom xmlns:a="http://schemas.openxmlformats.org/drawingml/2006/main" prst="roundRect">
                            <a:avLst>
                              <a:gd name="adj" fmla="val 8594"/>
                            </a:avLst>
                          </a:prstGeom>
                          <a:solidFill xmlns:a="http://schemas.openxmlformats.org/drawingml/2006/main">
                            <a:srgbClr val="FFFFFF">
                              <a:shade val="85000"/>
                            </a:srgbClr>
                          </a:solidFill>
                          <a:ln xmlns:a="http://schemas.openxmlformats.org/drawingml/2006/main">
                            <a:noFill/>
                          </a:ln>
                          <a:effectLst xmlns:a="http://schemas.openxmlformats.org/drawingml/2006/main"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64BC8178" w:rsidP="64BC8178" w:rsidRDefault="64BC8178" w14:paraId="29E00F6D" w14:textId="6FFC04AA">
            <w:pPr>
              <w:pStyle w:val="Heading3"/>
              <w:tabs>
                <w:tab w:val="left" w:leader="none" w:pos="2655"/>
              </w:tabs>
              <w:rPr>
                <w:lang w:val="en-US"/>
              </w:rPr>
            </w:pPr>
          </w:p>
          <w:p w:rsidRPr="00D87C1D" w:rsidR="00EC46D2" w:rsidP="00FE7AF3" w:rsidRDefault="00EC46D2" w14:paraId="17F9E0B6" w14:textId="77777777">
            <w:pPr>
              <w:pStyle w:val="Heading3"/>
              <w:tabs>
                <w:tab w:val="left" w:pos="2655"/>
              </w:tabs>
              <w:rPr>
                <w:lang w:val="en-US"/>
              </w:rPr>
            </w:pPr>
            <w:r w:rsidRPr="00D87C1D">
              <w:rPr>
                <w:lang w:val="en-US"/>
              </w:rPr>
              <w:t>About me</w:t>
            </w:r>
          </w:p>
          <w:p w:rsidR="00FB0F75" w:rsidP="00FE7AF3" w:rsidRDefault="00AD00E5" w14:paraId="4D002D68" w14:textId="7BC2C3B4">
            <w:pPr>
              <w:rPr>
                <w:lang w:val="en-US"/>
              </w:rPr>
            </w:pPr>
            <w:r w:rsidRPr="7C1CC9E0" w:rsidR="57EC2ACD">
              <w:rPr>
                <w:lang w:val="en-US"/>
              </w:rPr>
              <w:t xml:space="preserve">Polyglot </w:t>
            </w:r>
            <w:r w:rsidRPr="7C1CC9E0" w:rsidR="04B6383F">
              <w:rPr>
                <w:lang w:val="en-US"/>
              </w:rPr>
              <w:t xml:space="preserve">and </w:t>
            </w:r>
            <w:r w:rsidRPr="7C1CC9E0" w:rsidR="071723A9">
              <w:rPr>
                <w:lang w:val="en-US"/>
              </w:rPr>
              <w:t>D</w:t>
            </w:r>
            <w:r w:rsidRPr="7C1CC9E0" w:rsidR="04B6383F">
              <w:rPr>
                <w:lang w:val="en-US"/>
              </w:rPr>
              <w:t xml:space="preserve">igital artist </w:t>
            </w:r>
            <w:r w:rsidRPr="7C1CC9E0" w:rsidR="57EC2ACD">
              <w:rPr>
                <w:lang w:val="en-US"/>
              </w:rPr>
              <w:t xml:space="preserve">who </w:t>
            </w:r>
            <w:r w:rsidRPr="7C1CC9E0" w:rsidR="3464AF99">
              <w:rPr>
                <w:lang w:val="en-US"/>
              </w:rPr>
              <w:t>realized</w:t>
            </w:r>
            <w:r w:rsidRPr="7C1CC9E0" w:rsidR="57EC2ACD">
              <w:rPr>
                <w:lang w:val="en-US"/>
              </w:rPr>
              <w:t xml:space="preserve"> </w:t>
            </w:r>
            <w:r w:rsidRPr="7C1CC9E0" w:rsidR="2EC42B6D">
              <w:rPr>
                <w:lang w:val="en-US"/>
              </w:rPr>
              <w:t xml:space="preserve">that </w:t>
            </w:r>
            <w:r w:rsidRPr="7C1CC9E0" w:rsidR="57EC2ACD">
              <w:rPr>
                <w:lang w:val="en-US"/>
              </w:rPr>
              <w:t>engineer</w:t>
            </w:r>
            <w:r w:rsidRPr="7C1CC9E0" w:rsidR="47352E8F">
              <w:rPr>
                <w:lang w:val="en-US"/>
              </w:rPr>
              <w:t xml:space="preserve">ing is </w:t>
            </w:r>
            <w:r w:rsidRPr="7C1CC9E0" w:rsidR="7B609890">
              <w:rPr>
                <w:lang w:val="en-US"/>
              </w:rPr>
              <w:t>fun</w:t>
            </w:r>
            <w:r w:rsidRPr="7C1CC9E0" w:rsidR="70399D8E">
              <w:rPr>
                <w:lang w:val="en-US"/>
              </w:rPr>
              <w:t xml:space="preserve"> </w:t>
            </w:r>
            <w:r w:rsidRPr="7C1CC9E0" w:rsidR="70399D8E">
              <w:rPr>
                <w:lang w:val="en-US"/>
              </w:rPr>
              <w:t>too</w:t>
            </w:r>
            <w:r w:rsidRPr="7C1CC9E0" w:rsidR="0619F1BA">
              <w:rPr>
                <w:lang w:val="en-US"/>
              </w:rPr>
              <w:t xml:space="preserve">. </w:t>
            </w:r>
          </w:p>
          <w:p w:rsidR="500E3DDC" w:rsidP="64BC8178" w:rsidRDefault="500E3DDC" w14:paraId="6C06D5E2" w14:textId="63F7C528">
            <w:pPr>
              <w:pStyle w:val="Heading3"/>
              <w:jc w:val="left"/>
              <w:rPr>
                <w:lang w:val="en-US"/>
              </w:rPr>
            </w:pPr>
            <w:r w:rsidRPr="64BC8178" w:rsidR="500E3DDC">
              <w:rPr>
                <w:lang w:val="en-US"/>
              </w:rPr>
              <w:t>Contacts</w:t>
            </w:r>
          </w:p>
          <w:p w:rsidR="009C3B55" w:rsidP="64BC8178" w:rsidRDefault="00EC46D2" w14:paraId="2A9334CF" w14:textId="13B9AD77">
            <w:pPr>
              <w:ind w:left="0"/>
              <w:jc w:val="both"/>
              <w:rPr>
                <w:rStyle w:val="Hyperlink"/>
                <w:b w:val="1"/>
                <w:bCs w:val="1"/>
                <w:color w:val="auto"/>
                <w:lang w:val="en-US"/>
              </w:rPr>
            </w:pPr>
            <w:r w:rsidRPr="64BC8178" w:rsidR="500E3DDC">
              <w:rPr>
                <w:lang w:val="en-US"/>
              </w:rPr>
              <w:t>Email:</w:t>
            </w:r>
            <w:r w:rsidRPr="64BC8178" w:rsidR="18587252">
              <w:rPr>
                <w:lang w:val="en-US"/>
              </w:rPr>
              <w:t xml:space="preserve">   </w:t>
            </w:r>
            <w:hyperlink r:id="R416e5bb8cac94d0f">
              <w:r w:rsidRPr="64BC8178" w:rsidR="1951DD6A">
                <w:rPr>
                  <w:rStyle w:val="Hyperlink"/>
                  <w:b w:val="1"/>
                  <w:bCs w:val="1"/>
                  <w:lang w:val="en-US"/>
                </w:rPr>
                <w:t>karpenko.krista@gmail</w:t>
              </w:r>
              <w:r w:rsidRPr="64BC8178" w:rsidR="500E3DDC">
                <w:rPr>
                  <w:rStyle w:val="Hyperlink"/>
                  <w:b w:val="1"/>
                  <w:bCs w:val="1"/>
                  <w:lang w:val="en-US"/>
                </w:rPr>
                <w:t>.com</w:t>
              </w:r>
            </w:hyperlink>
          </w:p>
          <w:p w:rsidR="009C3B55" w:rsidP="64BC8178" w:rsidRDefault="00EC46D2" w14:paraId="155DF053" w14:textId="3FBC621B">
            <w:pPr>
              <w:ind w:left="0"/>
              <w:jc w:val="both"/>
              <w:rPr>
                <w:b w:val="1"/>
                <w:bCs w:val="1"/>
                <w:lang w:val="en-US"/>
              </w:rPr>
            </w:pPr>
            <w:r w:rsidRPr="64BC8178" w:rsidR="1891AED9">
              <w:rPr>
                <w:lang w:val="en-US"/>
              </w:rPr>
              <w:t>Telegram</w:t>
            </w:r>
            <w:r w:rsidRPr="64BC8178" w:rsidR="1891AED9">
              <w:rPr>
                <w:lang w:val="en-US"/>
              </w:rPr>
              <w:t>:</w:t>
            </w:r>
            <w:r w:rsidRPr="64BC8178" w:rsidR="198C0579">
              <w:rPr>
                <w:lang w:val="en-US"/>
              </w:rPr>
              <w:t xml:space="preserve">    </w:t>
            </w:r>
            <w:r w:rsidRPr="64BC8178" w:rsidR="6B951A30">
              <w:rPr>
                <w:lang w:val="en-US"/>
              </w:rPr>
              <w:t xml:space="preserve">                       </w:t>
            </w:r>
            <w:r w:rsidRPr="64BC8178" w:rsidR="6B951A30">
              <w:rPr>
                <w:lang w:val="en-US"/>
              </w:rPr>
              <w:t xml:space="preserve"> </w:t>
            </w:r>
            <w:hyperlink r:id="R35073252d6594470">
              <w:r w:rsidRPr="64BC8178" w:rsidR="1891AED9">
                <w:rPr>
                  <w:rStyle w:val="Hyperlink"/>
                  <w:b w:val="1"/>
                  <w:bCs w:val="1"/>
                  <w:lang w:val="en-US"/>
                </w:rPr>
                <w:t>@</w:t>
              </w:r>
              <w:r w:rsidRPr="64BC8178" w:rsidR="4CC2559D">
                <w:rPr>
                  <w:rStyle w:val="Hyperlink"/>
                  <w:b w:val="1"/>
                  <w:bCs w:val="1"/>
                  <w:lang w:val="en-US"/>
                </w:rPr>
                <w:t>taaaafa</w:t>
              </w:r>
            </w:hyperlink>
          </w:p>
          <w:p w:rsidR="009C3B55" w:rsidP="64BC8178" w:rsidRDefault="00EC46D2" w14:paraId="55960B39" w14:textId="50317F9C">
            <w:pPr>
              <w:ind w:left="0"/>
              <w:jc w:val="both"/>
              <w:rPr>
                <w:b w:val="1"/>
                <w:bCs w:val="1"/>
                <w:lang w:val="en-US"/>
              </w:rPr>
            </w:pPr>
            <w:r w:rsidRPr="64BC8178" w:rsidR="500E3DDC">
              <w:rPr>
                <w:lang w:val="en-US"/>
              </w:rPr>
              <w:t>Phone:</w:t>
            </w:r>
            <w:r w:rsidRPr="64BC8178" w:rsidR="38398700">
              <w:rPr>
                <w:lang w:val="en-US"/>
              </w:rPr>
              <w:t xml:space="preserve">  </w:t>
            </w:r>
            <w:r w:rsidRPr="64BC8178" w:rsidR="1BAF9B13">
              <w:rPr>
                <w:lang w:val="en-US"/>
              </w:rPr>
              <w:t xml:space="preserve">                </w:t>
            </w:r>
            <w:r w:rsidRPr="64BC8178" w:rsidR="38398700">
              <w:rPr>
                <w:lang w:val="en-US"/>
              </w:rPr>
              <w:t xml:space="preserve"> </w:t>
            </w:r>
            <w:hyperlink r:id="R527419767da844f3">
              <w:r w:rsidRPr="64BC8178" w:rsidR="500E3DDC">
                <w:rPr>
                  <w:rStyle w:val="Hyperlink"/>
                  <w:b w:val="1"/>
                  <w:bCs w:val="1"/>
                  <w:lang w:val="en-US"/>
                </w:rPr>
                <w:t>+</w:t>
              </w:r>
              <w:r w:rsidRPr="64BC8178" w:rsidR="40A0CC55">
                <w:rPr>
                  <w:rStyle w:val="Hyperlink"/>
                  <w:b w:val="1"/>
                  <w:bCs w:val="1"/>
                  <w:lang w:val="en-US"/>
                </w:rPr>
                <w:t>4</w:t>
              </w:r>
              <w:r w:rsidRPr="64BC8178" w:rsidR="46C12615">
                <w:rPr>
                  <w:rStyle w:val="Hyperlink"/>
                  <w:b w:val="1"/>
                  <w:bCs w:val="1"/>
                  <w:lang w:val="en-US"/>
                </w:rPr>
                <w:t>3 664 9300</w:t>
              </w:r>
              <w:r w:rsidRPr="64BC8178" w:rsidR="492F74CE">
                <w:rPr>
                  <w:rStyle w:val="Hyperlink"/>
                  <w:b w:val="1"/>
                  <w:bCs w:val="1"/>
                  <w:lang w:val="en-US"/>
                </w:rPr>
                <w:t xml:space="preserve"> </w:t>
              </w:r>
              <w:r w:rsidRPr="64BC8178" w:rsidR="46C12615">
                <w:rPr>
                  <w:rStyle w:val="Hyperlink"/>
                  <w:b w:val="1"/>
                  <w:bCs w:val="1"/>
                  <w:lang w:val="en-US"/>
                </w:rPr>
                <w:t>8711</w:t>
              </w:r>
            </w:hyperlink>
          </w:p>
          <w:p w:rsidRPr="007D64E6" w:rsidR="007D64E6" w:rsidP="007D64E6" w:rsidRDefault="005A6059" w14:paraId="2E43604D" w14:textId="0F235195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7D64E6">
              <w:rPr>
                <w:lang w:val="en-US"/>
              </w:rPr>
              <w:t>Profiles</w:t>
            </w:r>
          </w:p>
          <w:p w:rsidRPr="00B35FC2" w:rsidR="0057173E" w:rsidP="64BC8178" w:rsidRDefault="00C84036" w14:paraId="454F881A" w14:textId="3307AF81">
            <w:pPr>
              <w:rPr>
                <w:lang w:val="en-US"/>
              </w:rPr>
            </w:pPr>
            <w:hyperlink r:id="Rd67c95a83aab4a40">
              <w:r w:rsidRPr="64BC8178" w:rsidR="70A93559">
                <w:rPr>
                  <w:rStyle w:val="Hyperlink"/>
                  <w:b w:val="1"/>
                  <w:bCs w:val="1"/>
                  <w:lang w:val="en-US"/>
                </w:rPr>
                <w:t>GitHub</w:t>
              </w:r>
            </w:hyperlink>
            <w:r w:rsidRPr="64BC8178" w:rsidR="30946AEC">
              <w:rPr>
                <w:lang w:val="en-US"/>
              </w:rPr>
              <w:t xml:space="preserve">, </w:t>
            </w:r>
            <w:hyperlink r:id="R9b5973180f9249b7">
              <w:r w:rsidRPr="64BC8178" w:rsidR="3E2D787C">
                <w:rPr>
                  <w:rStyle w:val="Hyperlink"/>
                  <w:b w:val="1"/>
                  <w:bCs w:val="1"/>
                  <w:lang w:val="en-US"/>
                </w:rPr>
                <w:t>LinkedIn</w:t>
              </w:r>
            </w:hyperlink>
            <w:r w:rsidRPr="64BC8178" w:rsidR="04F1C7B5">
              <w:rPr>
                <w:lang w:val="en-US"/>
              </w:rPr>
              <w:t xml:space="preserve">, </w:t>
            </w:r>
            <w:hyperlink r:id="R7f7da0da5ed14639">
              <w:r w:rsidRPr="64BC8178" w:rsidR="04F1C7B5">
                <w:rPr>
                  <w:rStyle w:val="Hyperlink"/>
                  <w:b w:val="1"/>
                  <w:bCs w:val="1"/>
                  <w:lang w:val="en-US"/>
                </w:rPr>
                <w:t>Behance</w:t>
              </w:r>
            </w:hyperlink>
          </w:p>
          <w:p w:rsidRPr="00D87C1D" w:rsidR="00EC46D2" w:rsidP="00FE7AF3" w:rsidRDefault="00EC46D2" w14:paraId="005EA294" w14:textId="77777777">
            <w:pPr>
              <w:pStyle w:val="Heading3"/>
              <w:rPr>
                <w:lang w:val="en-US"/>
              </w:rPr>
            </w:pPr>
            <w:r w:rsidRPr="00D87C1D">
              <w:rPr>
                <w:lang w:val="en-US"/>
              </w:rPr>
              <w:t>Personal</w:t>
            </w:r>
          </w:p>
          <w:p w:rsidRPr="00D87C1D" w:rsidR="00EC46D2" w:rsidP="64BC8178" w:rsidRDefault="00EC46D2" w14:paraId="498FAA28" w14:textId="46B147CC">
            <w:pPr>
              <w:jc w:val="left"/>
              <w:rPr>
                <w:lang w:val="en-US"/>
              </w:rPr>
            </w:pPr>
            <w:r w:rsidRPr="64BC8178" w:rsidR="500E3DDC">
              <w:rPr>
                <w:lang w:val="en-US"/>
              </w:rPr>
              <w:t>Birthday:</w:t>
            </w:r>
            <w:r w:rsidRPr="64BC8178" w:rsidR="46683EF8">
              <w:rPr>
                <w:lang w:val="en-US"/>
              </w:rPr>
              <w:t xml:space="preserve">        </w:t>
            </w:r>
            <w:r w:rsidRPr="64BC8178" w:rsidR="500E3DDC">
              <w:rPr>
                <w:lang w:val="en-US"/>
              </w:rPr>
              <w:t>A</w:t>
            </w:r>
            <w:r w:rsidRPr="64BC8178" w:rsidR="4DEEC781">
              <w:rPr>
                <w:lang w:val="en-US"/>
              </w:rPr>
              <w:t xml:space="preserve">ugust </w:t>
            </w:r>
            <w:r w:rsidRPr="64BC8178" w:rsidR="500E3DDC">
              <w:rPr>
                <w:lang w:val="en-US"/>
              </w:rPr>
              <w:t>2</w:t>
            </w:r>
            <w:r w:rsidRPr="64BC8178" w:rsidR="7813E0AD">
              <w:rPr>
                <w:lang w:val="en-US"/>
              </w:rPr>
              <w:t>0,</w:t>
            </w:r>
            <w:r w:rsidRPr="64BC8178" w:rsidR="500E3DDC">
              <w:rPr>
                <w:lang w:val="en-US"/>
              </w:rPr>
              <w:t xml:space="preserve"> </w:t>
            </w:r>
            <w:r w:rsidRPr="64BC8178" w:rsidR="52247A5D">
              <w:rPr>
                <w:lang w:val="en-US"/>
              </w:rPr>
              <w:t>2004</w:t>
            </w:r>
          </w:p>
          <w:p w:rsidRPr="00D87C1D" w:rsidR="00EC46D2" w:rsidP="64BC8178" w:rsidRDefault="00EC46D2" w14:paraId="277FA8AF" w14:textId="74C6DB9F">
            <w:pPr>
              <w:jc w:val="left"/>
              <w:rPr>
                <w:lang w:val="en-US"/>
              </w:rPr>
            </w:pPr>
            <w:r w:rsidRPr="64BC8178" w:rsidR="500E3DDC">
              <w:rPr>
                <w:lang w:val="en-US"/>
              </w:rPr>
              <w:t>Nationality:</w:t>
            </w:r>
            <w:r w:rsidRPr="64BC8178" w:rsidR="30154B49">
              <w:rPr>
                <w:lang w:val="en-US"/>
              </w:rPr>
              <w:t xml:space="preserve">    </w:t>
            </w:r>
            <w:r w:rsidRPr="64BC8178" w:rsidR="500E3DDC">
              <w:rPr>
                <w:lang w:val="en-US"/>
              </w:rPr>
              <w:t>Ukrain</w:t>
            </w:r>
            <w:r w:rsidRPr="64BC8178" w:rsidR="2866AE49">
              <w:rPr>
                <w:lang w:val="en-US"/>
              </w:rPr>
              <w:t>ian</w:t>
            </w:r>
          </w:p>
          <w:p w:rsidRPr="00D87C1D" w:rsidR="009C3B55" w:rsidP="64BC8178" w:rsidRDefault="00EC46D2" w14:paraId="1249ECF3" w14:textId="07BF165A">
            <w:pPr>
              <w:jc w:val="left"/>
              <w:rPr>
                <w:lang w:val="en-US"/>
              </w:rPr>
            </w:pPr>
            <w:r w:rsidRPr="64BC8178" w:rsidR="500E3DDC">
              <w:rPr>
                <w:lang w:val="en-US"/>
              </w:rPr>
              <w:t>Residence:</w:t>
            </w:r>
            <w:r w:rsidRPr="64BC8178" w:rsidR="1891AED9">
              <w:rPr>
                <w:lang w:val="en-US"/>
              </w:rPr>
              <w:t xml:space="preserve"> </w:t>
            </w:r>
            <w:r w:rsidRPr="64BC8178" w:rsidR="7F41BE53">
              <w:rPr>
                <w:lang w:val="en-US"/>
              </w:rPr>
              <w:t xml:space="preserve">   </w:t>
            </w:r>
            <w:r w:rsidRPr="64BC8178" w:rsidR="6390D30B">
              <w:rPr>
                <w:lang w:val="en-US"/>
              </w:rPr>
              <w:t>Austria</w:t>
            </w:r>
          </w:p>
          <w:p w:rsidRPr="002C3B85" w:rsidR="00EC46D2" w:rsidP="00FE7AF3" w:rsidRDefault="00EC46D2" w14:paraId="2751B931" w14:textId="77777777">
            <w:pPr>
              <w:pStyle w:val="Heading3"/>
              <w:rPr>
                <w:rStyle w:val="FollowedHyperlink"/>
              </w:rPr>
            </w:pPr>
            <w:r w:rsidRPr="00D87C1D">
              <w:rPr>
                <w:lang w:val="en-US"/>
              </w:rPr>
              <w:t>Education</w:t>
            </w:r>
          </w:p>
          <w:p w:rsidRPr="00D87C1D" w:rsidR="005911CF" w:rsidP="00776297" w:rsidRDefault="0043168B" w14:paraId="5DC74ED1" w14:textId="744F52C8">
            <w:pPr>
              <w:rPr>
                <w:lang w:val="en-US"/>
              </w:rPr>
            </w:pPr>
            <w:r w:rsidRPr="7C1CC9E0" w:rsidR="500E3DDC">
              <w:rPr>
                <w:lang w:val="en-US"/>
              </w:rPr>
              <w:t xml:space="preserve">Bachelor of </w:t>
            </w:r>
            <w:r w:rsidRPr="7C1CC9E0" w:rsidR="5EED49A7">
              <w:rPr>
                <w:lang w:val="en-US"/>
              </w:rPr>
              <w:t>Chinese Language</w:t>
            </w:r>
            <w:r w:rsidRPr="7C1CC9E0" w:rsidR="047D6492">
              <w:rPr>
                <w:lang w:val="en-US"/>
              </w:rPr>
              <w:t>,</w:t>
            </w:r>
          </w:p>
          <w:p w:rsidR="67D116C7" w:rsidP="64BC8178" w:rsidRDefault="67D116C7" w14:paraId="0D09F5F4" w14:textId="7164C8B6">
            <w:pPr>
              <w:pStyle w:val="Normal"/>
              <w:rPr>
                <w:b w:val="0"/>
                <w:bCs w:val="0"/>
                <w:lang w:val="en-US"/>
              </w:rPr>
            </w:pPr>
            <w:r w:rsidRPr="7C1CC9E0" w:rsidR="554DA8AB">
              <w:rPr>
                <w:lang w:val="en-US"/>
              </w:rPr>
              <w:t>Programming and Graphic design,</w:t>
            </w:r>
          </w:p>
          <w:p w:rsidR="009C3B55" w:rsidP="00FE7AF3" w:rsidRDefault="0043168B" w14:paraId="4C643274" w14:textId="0F76B303">
            <w:pPr>
              <w:rPr>
                <w:lang w:val="en-US"/>
              </w:rPr>
            </w:pPr>
            <w:r w:rsidRPr="64BC8178" w:rsidR="67D116C7">
              <w:rPr>
                <w:lang w:val="en-US"/>
              </w:rPr>
              <w:t>T</w:t>
            </w:r>
            <w:r w:rsidRPr="64BC8178" w:rsidR="61E7755F">
              <w:rPr>
                <w:lang w:val="en-US"/>
              </w:rPr>
              <w:t>echnology</w:t>
            </w:r>
            <w:r w:rsidRPr="64BC8178" w:rsidR="497A95F1">
              <w:rPr>
                <w:lang w:val="en-US"/>
              </w:rPr>
              <w:t xml:space="preserve"> </w:t>
            </w:r>
            <w:r w:rsidRPr="64BC8178" w:rsidR="497A95F1">
              <w:rPr>
                <w:lang w:val="en-US"/>
              </w:rPr>
              <w:t>courses</w:t>
            </w:r>
          </w:p>
          <w:p w:rsidRPr="00D87C1D" w:rsidR="00EC46D2" w:rsidP="00FE7AF3" w:rsidRDefault="00EC46D2" w14:paraId="14A326CB" w14:textId="77777777">
            <w:pPr>
              <w:pStyle w:val="Heading3"/>
              <w:rPr>
                <w:lang w:val="en-US"/>
              </w:rPr>
            </w:pPr>
            <w:r w:rsidRPr="00D87C1D">
              <w:rPr>
                <w:lang w:val="en-US"/>
              </w:rPr>
              <w:t>Languages</w:t>
            </w:r>
          </w:p>
          <w:p w:rsidR="009C3B55" w:rsidP="64BC8178" w:rsidRDefault="00EC46D2" w14:paraId="34489710" w14:textId="774172B0">
            <w:pPr>
              <w:pStyle w:val="Normal"/>
              <w:rPr>
                <w:lang w:val="en-US"/>
              </w:rPr>
            </w:pPr>
            <w:r w:rsidRPr="64BC8178" w:rsidR="500E3DDC">
              <w:rPr>
                <w:lang w:val="en-US"/>
              </w:rPr>
              <w:t xml:space="preserve">English, </w:t>
            </w:r>
            <w:r w:rsidRPr="64BC8178" w:rsidR="2F930307">
              <w:rPr>
                <w:lang w:val="en-US"/>
              </w:rPr>
              <w:t xml:space="preserve">Chinese, German, Italian, </w:t>
            </w:r>
            <w:r w:rsidRPr="64BC8178" w:rsidR="500E3DDC">
              <w:rPr>
                <w:lang w:val="en-US"/>
              </w:rPr>
              <w:t>Ukrainian</w:t>
            </w:r>
            <w:r w:rsidRPr="64BC8178" w:rsidR="52C44C73">
              <w:rPr>
                <w:lang w:val="en-US"/>
              </w:rPr>
              <w:t xml:space="preserve">, </w:t>
            </w:r>
            <w:r w:rsidRPr="64BC8178" w:rsidR="52C44C73">
              <w:rPr>
                <w:lang w:val="en-US"/>
              </w:rPr>
              <w:t>Russian</w:t>
            </w:r>
          </w:p>
          <w:p w:rsidRPr="00D87C1D" w:rsidR="00EC46D2" w:rsidP="00FE7AF3" w:rsidRDefault="00EC46D2" w14:paraId="139B6CDD" w14:textId="77777777">
            <w:pPr>
              <w:pStyle w:val="Heading3"/>
              <w:rPr>
                <w:lang w:val="en-US"/>
              </w:rPr>
            </w:pPr>
            <w:r w:rsidRPr="00D87C1D">
              <w:rPr>
                <w:lang w:val="en-US"/>
              </w:rPr>
              <w:t>Hobbies</w:t>
            </w:r>
          </w:p>
          <w:p w:rsidRPr="00D87C1D" w:rsidR="00EC46D2" w:rsidP="00FE7AF3" w:rsidRDefault="00EC46D2" w14:paraId="4CAC0631" w14:textId="5FE1053B">
            <w:pPr>
              <w:rPr>
                <w:lang w:val="en-US"/>
              </w:rPr>
            </w:pPr>
            <w:r w:rsidRPr="00776297" w:rsidR="00EC46D2">
              <w:rPr>
                <w:lang w:val="en-US"/>
              </w:rPr>
              <w:t xml:space="preserve">Handmade, </w:t>
            </w:r>
            <w:r w:rsidRPr="00776297" w:rsidR="6758C74E">
              <w:rPr>
                <w:lang w:val="en-US"/>
              </w:rPr>
              <w:t>drawing, singing, learning new languages</w:t>
            </w:r>
          </w:p>
          <w:p w:rsidRPr="00D87C1D" w:rsidR="00EC46D2" w:rsidP="00FE7AF3" w:rsidRDefault="00EC46D2" w14:paraId="4B14AA65" w14:textId="77777777">
            <w:pPr>
              <w:rPr>
                <w:lang w:val="uk-UA"/>
              </w:rPr>
            </w:pPr>
          </w:p>
        </w:tc>
        <w:tc>
          <w:tcPr>
            <w:tcW w:w="587" w:type="dxa"/>
            <w:tcMar/>
            <w:vAlign w:val="bottom"/>
          </w:tcPr>
          <w:p w:rsidRPr="00D87C1D" w:rsidR="00EC46D2" w:rsidP="0028704B" w:rsidRDefault="00EC46D2" w14:paraId="72D9BB15" w14:textId="77777777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625" w:type="dxa"/>
            <w:tcMar/>
          </w:tcPr>
          <w:p w:rsidRPr="00D87C1D" w:rsidR="001A0AE4" w:rsidP="00FE7AF3" w:rsidRDefault="001A0AE4" w14:paraId="33668AE6" w14:textId="77777777">
            <w:pPr>
              <w:pStyle w:val="Title"/>
              <w:jc w:val="center"/>
              <w:rPr>
                <w:sz w:val="16"/>
                <w:szCs w:val="16"/>
                <w:lang w:val="en-US"/>
              </w:rPr>
            </w:pPr>
          </w:p>
          <w:p w:rsidR="64BC8178" w:rsidP="64BC8178" w:rsidRDefault="64BC8178" w14:paraId="5C5F0089" w14:textId="7DA3AC3E">
            <w:pPr>
              <w:pStyle w:val="Title"/>
              <w:jc w:val="center"/>
              <w:rPr>
                <w:sz w:val="56"/>
                <w:szCs w:val="56"/>
                <w:lang w:val="en-US"/>
              </w:rPr>
            </w:pPr>
          </w:p>
          <w:p w:rsidRPr="00D87C1D" w:rsidR="00EC46D2" w:rsidP="00FE7AF3" w:rsidRDefault="00EC46D2" w14:paraId="25EAFF07" w14:textId="1347C6C1">
            <w:pPr>
              <w:pStyle w:val="Title"/>
              <w:jc w:val="center"/>
              <w:rPr>
                <w:sz w:val="56"/>
                <w:szCs w:val="56"/>
                <w:lang w:val="en-US"/>
              </w:rPr>
            </w:pPr>
            <w:r w:rsidRPr="64BC8178" w:rsidR="693E9B81">
              <w:rPr>
                <w:sz w:val="56"/>
                <w:szCs w:val="56"/>
                <w:lang w:val="en-US"/>
              </w:rPr>
              <w:t>Kris</w:t>
            </w:r>
            <w:r w:rsidRPr="64BC8178" w:rsidR="25EFD09D">
              <w:rPr>
                <w:sz w:val="56"/>
                <w:szCs w:val="56"/>
                <w:lang w:val="en-US"/>
              </w:rPr>
              <w:t>tina</w:t>
            </w:r>
            <w:r w:rsidRPr="64BC8178" w:rsidR="693E9B81">
              <w:rPr>
                <w:sz w:val="56"/>
                <w:szCs w:val="56"/>
                <w:lang w:val="en-US"/>
              </w:rPr>
              <w:t xml:space="preserve"> </w:t>
            </w:r>
            <w:r w:rsidRPr="64BC8178" w:rsidR="500E3DDC">
              <w:rPr>
                <w:sz w:val="56"/>
                <w:szCs w:val="56"/>
                <w:lang w:val="en-US"/>
              </w:rPr>
              <w:t>Karpenko</w:t>
            </w:r>
          </w:p>
          <w:p w:rsidR="64BC8178" w:rsidP="64BC8178" w:rsidRDefault="64BC8178" w14:paraId="17AA1E1E" w14:textId="096D77CA">
            <w:pPr>
              <w:pStyle w:val="Normal"/>
              <w:rPr>
                <w:lang w:val="en-US"/>
              </w:rPr>
            </w:pPr>
          </w:p>
          <w:p w:rsidR="2614888E" w:rsidP="64BC8178" w:rsidRDefault="2614888E" w14:paraId="058D6535" w14:textId="54266306">
            <w:pPr>
              <w:pStyle w:val="Normal"/>
              <w:ind w:left="0"/>
              <w:jc w:val="center"/>
            </w:pPr>
            <w:r w:rsidRPr="64BC8178" w:rsidR="2614888E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Software engineer and Digital artist</w:t>
            </w:r>
          </w:p>
          <w:p w:rsidR="64BC8178" w:rsidP="64BC8178" w:rsidRDefault="64BC8178" w14:paraId="1114951C" w14:textId="5FDFBA52">
            <w:pPr>
              <w:pStyle w:val="Normal"/>
              <w:ind w:lef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</w:p>
          <w:p w:rsidRPr="00D87C1D" w:rsidR="00EC46D2" w:rsidP="64BC8178" w:rsidRDefault="00EC46D2" w14:paraId="4160BE82" w14:textId="1DECDBA6">
            <w:pPr>
              <w:pStyle w:val="Heading3"/>
              <w:rPr>
                <w:lang w:val="en-US"/>
              </w:rPr>
            </w:pPr>
            <w:r w:rsidRPr="64BC8178" w:rsidR="500E3DDC">
              <w:rPr>
                <w:lang w:val="en-US"/>
              </w:rPr>
              <w:t xml:space="preserve">Professional </w:t>
            </w:r>
            <w:r w:rsidRPr="64BC8178" w:rsidR="0BFF7577">
              <w:rPr>
                <w:lang w:val="en-US"/>
              </w:rPr>
              <w:t>EXPERIENCE</w:t>
            </w:r>
          </w:p>
          <w:p w:rsidR="7D7C43BF" w:rsidP="64BC8178" w:rsidRDefault="7D7C43BF" w14:paraId="06D4F288" w14:textId="6015D091">
            <w:pPr>
              <w:pStyle w:val="Normal"/>
              <w:rPr>
                <w:b w:val="1"/>
                <w:bCs w:val="1"/>
                <w:lang w:val="en-US"/>
              </w:rPr>
            </w:pPr>
            <w:r w:rsidRPr="64BC8178" w:rsidR="7D7C43BF">
              <w:rPr>
                <w:b w:val="1"/>
                <w:bCs w:val="1"/>
                <w:lang w:val="en-US"/>
              </w:rPr>
              <w:t xml:space="preserve">Tamara-Opera-School.com </w:t>
            </w:r>
            <w:r w:rsidRPr="64BC8178" w:rsidR="7D7C43BF">
              <w:rPr>
                <w:lang w:val="en-US"/>
              </w:rPr>
              <w:t xml:space="preserve">– </w:t>
            </w:r>
            <w:r w:rsidRPr="64BC8178" w:rsidR="7D7C43BF">
              <w:rPr>
                <w:b w:val="1"/>
                <w:bCs w:val="1"/>
                <w:lang w:val="en-US"/>
              </w:rPr>
              <w:t>Software Developer, Web Designer</w:t>
            </w:r>
          </w:p>
          <w:p w:rsidR="7D7C43BF" w:rsidP="64BC8178" w:rsidRDefault="7D7C43BF" w14:paraId="5B5D72A9" w14:textId="49FD0C06">
            <w:pPr>
              <w:rPr>
                <w:i w:val="1"/>
                <w:iCs w:val="1"/>
                <w:lang w:val="en-US"/>
              </w:rPr>
            </w:pPr>
            <w:r w:rsidRPr="64BC8178" w:rsidR="7D7C43BF">
              <w:rPr>
                <w:i w:val="1"/>
                <w:iCs w:val="1"/>
                <w:lang w:val="en-US"/>
              </w:rPr>
              <w:t>Nov 2022 — current time</w:t>
            </w:r>
          </w:p>
          <w:p w:rsidR="388C158E" w:rsidP="64BC8178" w:rsidRDefault="388C158E" w14:paraId="0FA36C45" w14:textId="392BBE28">
            <w:pPr>
              <w:pStyle w:val="Normal"/>
              <w:rPr>
                <w:b w:val="1"/>
                <w:bCs w:val="1"/>
                <w:i w:val="0"/>
                <w:iCs w:val="0"/>
                <w:lang w:val="en-US"/>
              </w:rPr>
            </w:pPr>
            <w:r w:rsidRPr="64BC8178" w:rsidR="388C158E">
              <w:rPr>
                <w:i w:val="1"/>
                <w:iCs w:val="1"/>
                <w:lang w:val="en-US"/>
              </w:rPr>
              <w:t>Maintaining w</w:t>
            </w:r>
            <w:r w:rsidRPr="64BC8178" w:rsidR="3743C4E5">
              <w:rPr>
                <w:i w:val="1"/>
                <w:iCs w:val="1"/>
                <w:lang w:val="en-US"/>
              </w:rPr>
              <w:t>ebsite for opera sing</w:t>
            </w:r>
            <w:r w:rsidRPr="64BC8178" w:rsidR="694A4CDB">
              <w:rPr>
                <w:i w:val="1"/>
                <w:iCs w:val="1"/>
                <w:lang w:val="en-US"/>
              </w:rPr>
              <w:t>ing</w:t>
            </w:r>
            <w:r w:rsidRPr="64BC8178" w:rsidR="3743C4E5">
              <w:rPr>
                <w:i w:val="1"/>
                <w:iCs w:val="1"/>
                <w:lang w:val="en-US"/>
              </w:rPr>
              <w:t xml:space="preserve"> school</w:t>
            </w:r>
            <w:r w:rsidRPr="64BC8178" w:rsidR="3EDA2B9B">
              <w:rPr>
                <w:i w:val="1"/>
                <w:iCs w:val="1"/>
                <w:lang w:val="en-US"/>
              </w:rPr>
              <w:t xml:space="preserve">. </w:t>
            </w:r>
            <w:r w:rsidRPr="64BC8178" w:rsidR="7D7C43BF">
              <w:rPr>
                <w:i w:val="1"/>
                <w:iCs w:val="1"/>
                <w:lang w:val="en-US"/>
              </w:rPr>
              <w:t>I</w:t>
            </w:r>
            <w:r w:rsidRPr="64BC8178" w:rsidR="7758EDDD">
              <w:rPr>
                <w:i w:val="1"/>
                <w:iCs w:val="1"/>
                <w:lang w:val="en-US"/>
              </w:rPr>
              <w:t>’ve</w:t>
            </w:r>
            <w:r w:rsidRPr="64BC8178" w:rsidR="7D7C43BF">
              <w:rPr>
                <w:i w:val="1"/>
                <w:iCs w:val="1"/>
                <w:lang w:val="en-US"/>
              </w:rPr>
              <w:t xml:space="preserve"> buil</w:t>
            </w:r>
            <w:r w:rsidRPr="64BC8178" w:rsidR="683ECCE8">
              <w:rPr>
                <w:i w:val="1"/>
                <w:iCs w:val="1"/>
                <w:lang w:val="en-US"/>
              </w:rPr>
              <w:t>t</w:t>
            </w:r>
            <w:r w:rsidRPr="64BC8178" w:rsidR="7D7C43BF">
              <w:rPr>
                <w:i w:val="1"/>
                <w:iCs w:val="1"/>
                <w:lang w:val="en-US"/>
              </w:rPr>
              <w:t xml:space="preserve"> website from a scratch using </w:t>
            </w:r>
            <w:r w:rsidRPr="64BC8178" w:rsidR="0C2F7CAE">
              <w:rPr>
                <w:b w:val="1"/>
                <w:bCs w:val="1"/>
                <w:i w:val="0"/>
                <w:iCs w:val="0"/>
                <w:lang w:val="en-US"/>
              </w:rPr>
              <w:t>Next.</w:t>
            </w:r>
            <w:proofErr w:type="spellStart"/>
            <w:r w:rsidRPr="64BC8178" w:rsidR="0C2F7CAE">
              <w:rPr>
                <w:b w:val="1"/>
                <w:bCs w:val="1"/>
                <w:i w:val="0"/>
                <w:iCs w:val="0"/>
                <w:lang w:val="en-US"/>
              </w:rPr>
              <w:t>js</w:t>
            </w:r>
            <w:proofErr w:type="spellEnd"/>
            <w:r w:rsidRPr="64BC8178" w:rsidR="69E39E50">
              <w:rPr>
                <w:b w:val="1"/>
                <w:bCs w:val="1"/>
                <w:i w:val="0"/>
                <w:iCs w:val="0"/>
                <w:lang w:val="en-US"/>
              </w:rPr>
              <w:t xml:space="preserve"> </w:t>
            </w:r>
            <w:r w:rsidRPr="64BC8178" w:rsidR="69E39E50">
              <w:rPr>
                <w:b w:val="0"/>
                <w:bCs w:val="0"/>
                <w:i w:val="0"/>
                <w:iCs w:val="0"/>
                <w:lang w:val="en-US"/>
              </w:rPr>
              <w:t>and own art materials</w:t>
            </w:r>
          </w:p>
          <w:p w:rsidR="7FA304E0" w:rsidP="64BC8178" w:rsidRDefault="7FA304E0" w14:paraId="5FD36F88" w14:textId="6B8D4813">
            <w:pPr>
              <w:pStyle w:val="Normal"/>
              <w:rPr>
                <w:b w:val="1"/>
                <w:bCs w:val="1"/>
                <w:lang w:val="en-US"/>
              </w:rPr>
            </w:pPr>
            <w:r w:rsidRPr="64BC8178" w:rsidR="7FA304E0">
              <w:rPr>
                <w:i w:val="1"/>
                <w:iCs w:val="1"/>
                <w:lang w:val="en-US"/>
              </w:rPr>
              <w:t xml:space="preserve">Tech stack: </w:t>
            </w:r>
            <w:r w:rsidRPr="64BC8178" w:rsidR="7FA304E0">
              <w:rPr>
                <w:b w:val="1"/>
                <w:bCs w:val="1"/>
                <w:lang w:val="en-US"/>
              </w:rPr>
              <w:t>React, Next.js, JavaScript, Netlify</w:t>
            </w:r>
          </w:p>
          <w:p w:rsidR="64BC8178" w:rsidP="64BC8178" w:rsidRDefault="64BC8178" w14:paraId="1F2698C7" w14:textId="6BD270A1">
            <w:pPr>
              <w:pStyle w:val="Normal"/>
              <w:rPr>
                <w:b w:val="0"/>
                <w:bCs w:val="0"/>
                <w:i w:val="0"/>
                <w:iCs w:val="0"/>
                <w:lang w:val="en-US"/>
              </w:rPr>
            </w:pPr>
          </w:p>
          <w:p w:rsidR="64BC8178" w:rsidP="64BC8178" w:rsidRDefault="64BC8178" w14:paraId="5C193E76" w14:textId="18B44E3A">
            <w:pPr>
              <w:pStyle w:val="Normal"/>
              <w:rPr>
                <w:lang w:val="en-US"/>
              </w:rPr>
            </w:pPr>
          </w:p>
          <w:p w:rsidR="35117038" w:rsidP="64BC8178" w:rsidRDefault="35117038" w14:paraId="4776FF0C" w14:textId="4E65DAE4">
            <w:pPr>
              <w:rPr>
                <w:b w:val="1"/>
                <w:bCs w:val="1"/>
                <w:lang w:val="en-US"/>
              </w:rPr>
            </w:pPr>
            <w:r w:rsidRPr="64BC8178" w:rsidR="35117038">
              <w:rPr>
                <w:b w:val="1"/>
                <w:bCs w:val="1"/>
                <w:lang w:val="en-US"/>
              </w:rPr>
              <w:t>ANTOLA.SK</w:t>
            </w:r>
            <w:r w:rsidRPr="64BC8178" w:rsidR="35117038">
              <w:rPr>
                <w:lang w:val="en-US" w:bidi="ru-RU"/>
              </w:rPr>
              <w:t xml:space="preserve"> </w:t>
            </w:r>
            <w:r w:rsidRPr="64BC8178" w:rsidR="113CF69D">
              <w:rPr>
                <w:lang w:val="en-US" w:bidi="ru-RU"/>
              </w:rPr>
              <w:t>–</w:t>
            </w:r>
            <w:r w:rsidRPr="64BC8178" w:rsidR="35117038">
              <w:rPr>
                <w:lang w:val="en-US" w:bidi="ru-RU"/>
              </w:rPr>
              <w:t xml:space="preserve"> </w:t>
            </w:r>
            <w:r w:rsidRPr="64BC8178" w:rsidR="35117038">
              <w:rPr>
                <w:b w:val="1"/>
                <w:bCs w:val="1"/>
                <w:lang w:val="en-US"/>
              </w:rPr>
              <w:t xml:space="preserve">Software Engineer, </w:t>
            </w:r>
            <w:r w:rsidRPr="64BC8178" w:rsidR="6541D5BB">
              <w:rPr>
                <w:b w:val="1"/>
                <w:bCs w:val="1"/>
                <w:lang w:val="en-US"/>
              </w:rPr>
              <w:t>UI</w:t>
            </w:r>
            <w:r w:rsidRPr="64BC8178" w:rsidR="35117038">
              <w:rPr>
                <w:b w:val="1"/>
                <w:bCs w:val="1"/>
                <w:lang w:val="en-US"/>
              </w:rPr>
              <w:t xml:space="preserve"> Designer</w:t>
            </w:r>
          </w:p>
          <w:p w:rsidR="35117038" w:rsidP="7C1CC9E0" w:rsidRDefault="35117038" w14:paraId="2C35AA30" w14:textId="54438509">
            <w:pPr>
              <w:rPr>
                <w:i w:val="1"/>
                <w:iCs w:val="1"/>
                <w:lang w:val="en-US"/>
              </w:rPr>
            </w:pPr>
            <w:r w:rsidRPr="7C1CC9E0" w:rsidR="35117038">
              <w:rPr>
                <w:i w:val="1"/>
                <w:iCs w:val="1"/>
                <w:lang w:val="en-US"/>
              </w:rPr>
              <w:t>Aug 2022</w:t>
            </w:r>
            <w:r w:rsidRPr="7C1CC9E0" w:rsidR="3B5C0EC3">
              <w:rPr>
                <w:i w:val="1"/>
                <w:iCs w:val="1"/>
                <w:lang w:val="en-US"/>
              </w:rPr>
              <w:t xml:space="preserve"> </w:t>
            </w:r>
            <w:r w:rsidRPr="7C1CC9E0" w:rsidR="35117038">
              <w:rPr>
                <w:i w:val="1"/>
                <w:iCs w:val="1"/>
                <w:lang w:val="en-US"/>
              </w:rPr>
              <w:t>— current time</w:t>
            </w:r>
          </w:p>
          <w:p w:rsidR="35117038" w:rsidP="64BC8178" w:rsidRDefault="35117038" w14:paraId="6BC24194" w14:textId="423D31F7">
            <w:pPr>
              <w:pStyle w:val="Normal"/>
              <w:rPr>
                <w:lang w:val="en-US"/>
              </w:rPr>
            </w:pPr>
            <w:r w:rsidRPr="64BC8178" w:rsidR="35117038">
              <w:rPr>
                <w:lang w:val="en-US"/>
              </w:rPr>
              <w:t>Frontend development of web applications</w:t>
            </w:r>
            <w:r w:rsidRPr="64BC8178" w:rsidR="2670F7E3">
              <w:rPr>
                <w:lang w:val="en-US"/>
              </w:rPr>
              <w:t xml:space="preserve"> </w:t>
            </w:r>
            <w:r w:rsidRPr="64BC8178" w:rsidR="2670F7E3">
              <w:rPr>
                <w:lang w:val="en-US"/>
              </w:rPr>
              <w:t>including UI</w:t>
            </w:r>
            <w:r w:rsidRPr="64BC8178" w:rsidR="2670F7E3">
              <w:rPr>
                <w:lang w:val="en-US"/>
              </w:rPr>
              <w:t xml:space="preserve"> and UX design.</w:t>
            </w:r>
          </w:p>
          <w:p w:rsidR="35117038" w:rsidP="64BC8178" w:rsidRDefault="35117038" w14:paraId="6787BA01" w14:textId="0E795C81">
            <w:pPr>
              <w:pStyle w:val="Normal"/>
              <w:rPr>
                <w:lang w:val="en-US"/>
              </w:rPr>
            </w:pPr>
            <w:r w:rsidRPr="64BC8178" w:rsidR="35117038">
              <w:rPr>
                <w:i w:val="1"/>
                <w:iCs w:val="1"/>
                <w:lang w:val="en-US"/>
              </w:rPr>
              <w:t xml:space="preserve">Tech stack: </w:t>
            </w:r>
            <w:r w:rsidRPr="64BC8178" w:rsidR="35117038">
              <w:rPr>
                <w:b w:val="0"/>
                <w:bCs w:val="0"/>
                <w:lang w:val="en-US"/>
              </w:rPr>
              <w:t>React</w:t>
            </w:r>
            <w:r w:rsidRPr="64BC8178" w:rsidR="35117038">
              <w:rPr>
                <w:b w:val="1"/>
                <w:bCs w:val="1"/>
                <w:lang w:val="en-US"/>
              </w:rPr>
              <w:t>, Node.</w:t>
            </w:r>
            <w:proofErr w:type="spellStart"/>
            <w:r w:rsidRPr="64BC8178" w:rsidR="35117038">
              <w:rPr>
                <w:b w:val="1"/>
                <w:bCs w:val="1"/>
                <w:lang w:val="en-US"/>
              </w:rPr>
              <w:t>js</w:t>
            </w:r>
            <w:proofErr w:type="spellEnd"/>
            <w:r w:rsidRPr="64BC8178" w:rsidR="35117038">
              <w:rPr>
                <w:b w:val="1"/>
                <w:bCs w:val="1"/>
                <w:lang w:val="en-US"/>
              </w:rPr>
              <w:t xml:space="preserve">, </w:t>
            </w:r>
            <w:r w:rsidRPr="64BC8178" w:rsidR="35117038">
              <w:rPr>
                <w:b w:val="0"/>
                <w:bCs w:val="0"/>
                <w:lang w:val="en-US"/>
              </w:rPr>
              <w:t>JavaScript</w:t>
            </w:r>
            <w:r w:rsidRPr="64BC8178" w:rsidR="606A70C9">
              <w:rPr>
                <w:b w:val="1"/>
                <w:bCs w:val="1"/>
                <w:lang w:val="en-US"/>
              </w:rPr>
              <w:t>, TypeScript</w:t>
            </w:r>
            <w:r w:rsidRPr="64BC8178" w:rsidR="35117038">
              <w:rPr>
                <w:b w:val="1"/>
                <w:bCs w:val="1"/>
                <w:lang w:val="en-US"/>
              </w:rPr>
              <w:t xml:space="preserve"> </w:t>
            </w:r>
          </w:p>
          <w:p w:rsidR="64BC8178" w:rsidP="64BC8178" w:rsidRDefault="64BC8178" w14:paraId="4B71720F" w14:textId="0190EDD2">
            <w:pPr>
              <w:pStyle w:val="Normal"/>
              <w:rPr>
                <w:lang w:val="en-US"/>
              </w:rPr>
            </w:pPr>
          </w:p>
          <w:p w:rsidR="64BC8178" w:rsidP="64BC8178" w:rsidRDefault="64BC8178" w14:paraId="48EA2DC7" w14:textId="0C44442F">
            <w:pPr>
              <w:pStyle w:val="Normal"/>
              <w:rPr>
                <w:lang w:val="en-US"/>
              </w:rPr>
            </w:pPr>
          </w:p>
          <w:p w:rsidR="3B74FE03" w:rsidP="64BC8178" w:rsidRDefault="3B74FE03" w14:paraId="1646AF63" w14:textId="084D6FA4">
            <w:pPr>
              <w:pStyle w:val="Normal"/>
              <w:rPr>
                <w:b w:val="1"/>
                <w:bCs w:val="1"/>
                <w:lang w:val="en-US"/>
              </w:rPr>
            </w:pPr>
            <w:proofErr w:type="spellStart"/>
            <w:r w:rsidRPr="64BC8178" w:rsidR="61E40E85">
              <w:rPr>
                <w:b w:val="1"/>
                <w:bCs w:val="1"/>
                <w:lang w:val="en-US"/>
              </w:rPr>
              <w:t>MuzaOlga</w:t>
            </w:r>
            <w:proofErr w:type="spellEnd"/>
            <w:r w:rsidRPr="64BC8178" w:rsidR="2757BFE1">
              <w:rPr>
                <w:b w:val="1"/>
                <w:bCs w:val="1"/>
                <w:lang w:val="en-US"/>
              </w:rPr>
              <w:t xml:space="preserve"> </w:t>
            </w:r>
            <w:r w:rsidRPr="64BC8178" w:rsidR="61E40E85">
              <w:rPr>
                <w:lang w:val="en-US"/>
              </w:rPr>
              <w:t xml:space="preserve">– </w:t>
            </w:r>
            <w:r w:rsidRPr="64BC8178" w:rsidR="4688BFC2">
              <w:rPr>
                <w:b w:val="1"/>
                <w:bCs w:val="1"/>
                <w:lang w:val="en-US"/>
              </w:rPr>
              <w:t>Website Administrator, Copyrighter</w:t>
            </w:r>
          </w:p>
          <w:p w:rsidR="05A98E1F" w:rsidP="64BC8178" w:rsidRDefault="05A98E1F" w14:paraId="5D57D470" w14:textId="7DA091F0">
            <w:pPr>
              <w:pStyle w:val="Normal"/>
              <w:rPr>
                <w:i w:val="1"/>
                <w:iCs w:val="1"/>
                <w:lang w:val="en-US"/>
              </w:rPr>
            </w:pPr>
            <w:r w:rsidRPr="64BC8178" w:rsidR="02255BF4">
              <w:rPr>
                <w:b w:val="0"/>
                <w:bCs w:val="0"/>
                <w:i w:val="1"/>
                <w:iCs w:val="1"/>
                <w:lang w:val="en-US"/>
              </w:rPr>
              <w:t xml:space="preserve">May </w:t>
            </w:r>
            <w:r w:rsidRPr="64BC8178" w:rsidR="6675E817">
              <w:rPr>
                <w:b w:val="0"/>
                <w:bCs w:val="0"/>
                <w:i w:val="1"/>
                <w:iCs w:val="1"/>
                <w:lang w:val="en-US"/>
              </w:rPr>
              <w:t xml:space="preserve">2019 </w:t>
            </w:r>
            <w:r w:rsidRPr="64BC8178" w:rsidR="6675E817">
              <w:rPr>
                <w:i w:val="1"/>
                <w:iCs w:val="1"/>
                <w:lang w:val="en-US"/>
              </w:rPr>
              <w:t xml:space="preserve">— </w:t>
            </w:r>
            <w:r w:rsidRPr="64BC8178" w:rsidR="36B04ABF">
              <w:rPr>
                <w:i w:val="1"/>
                <w:iCs w:val="1"/>
                <w:lang w:val="en-US"/>
              </w:rPr>
              <w:t>Sep</w:t>
            </w:r>
            <w:r w:rsidRPr="64BC8178" w:rsidR="7510B431">
              <w:rPr>
                <w:i w:val="1"/>
                <w:iCs w:val="1"/>
                <w:lang w:val="en-US"/>
              </w:rPr>
              <w:t xml:space="preserve"> </w:t>
            </w:r>
            <w:r w:rsidRPr="64BC8178" w:rsidR="6675E817">
              <w:rPr>
                <w:i w:val="1"/>
                <w:iCs w:val="1"/>
                <w:lang w:val="en-US"/>
              </w:rPr>
              <w:t>20</w:t>
            </w:r>
            <w:r w:rsidRPr="64BC8178" w:rsidR="47D2EF45">
              <w:rPr>
                <w:i w:val="1"/>
                <w:iCs w:val="1"/>
                <w:lang w:val="en-US"/>
              </w:rPr>
              <w:t>2</w:t>
            </w:r>
            <w:r w:rsidRPr="64BC8178" w:rsidR="22891EAE">
              <w:rPr>
                <w:i w:val="1"/>
                <w:iCs w:val="1"/>
                <w:lang w:val="en-US"/>
              </w:rPr>
              <w:t>1</w:t>
            </w:r>
          </w:p>
          <w:p w:rsidR="0B8BF261" w:rsidP="7C1CC9E0" w:rsidRDefault="0B8BF261" w14:paraId="0BB36C3E" w14:textId="29F601BB">
            <w:pPr>
              <w:pStyle w:val="Normal"/>
              <w:rPr>
                <w:i w:val="1"/>
                <w:iCs w:val="1"/>
                <w:lang w:val="en-US"/>
              </w:rPr>
            </w:pPr>
            <w:r w:rsidRPr="7C1CC9E0" w:rsidR="1041D6FF">
              <w:rPr>
                <w:i w:val="0"/>
                <w:iCs w:val="0"/>
                <w:lang w:val="en-US"/>
              </w:rPr>
              <w:t>M</w:t>
            </w:r>
            <w:r w:rsidRPr="7C1CC9E0" w:rsidR="7120F434">
              <w:rPr>
                <w:i w:val="0"/>
                <w:iCs w:val="0"/>
                <w:lang w:val="en-US"/>
              </w:rPr>
              <w:t>aintenance of website.</w:t>
            </w:r>
            <w:r w:rsidRPr="7C1CC9E0" w:rsidR="30875B8A">
              <w:rPr>
                <w:i w:val="0"/>
                <w:iCs w:val="0"/>
                <w:lang w:val="en-US"/>
              </w:rPr>
              <w:t xml:space="preserve"> HTML and </w:t>
            </w:r>
            <w:r w:rsidRPr="7C1CC9E0" w:rsidR="376A680A">
              <w:rPr>
                <w:i w:val="0"/>
                <w:iCs w:val="0"/>
                <w:lang w:val="en-US"/>
              </w:rPr>
              <w:t>CSS coding.</w:t>
            </w:r>
            <w:r w:rsidRPr="7C1CC9E0" w:rsidR="7120F434">
              <w:rPr>
                <w:i w:val="0"/>
                <w:iCs w:val="0"/>
                <w:lang w:val="en-US"/>
              </w:rPr>
              <w:t xml:space="preserve"> </w:t>
            </w:r>
            <w:r w:rsidRPr="7C1CC9E0" w:rsidR="7120F434">
              <w:rPr>
                <w:i w:val="0"/>
                <w:iCs w:val="0"/>
                <w:lang w:val="en-US"/>
              </w:rPr>
              <w:t>W</w:t>
            </w:r>
            <w:r w:rsidRPr="7C1CC9E0" w:rsidR="4F1718E7">
              <w:rPr>
                <w:b w:val="0"/>
                <w:bCs w:val="0"/>
                <w:lang w:val="en-US"/>
              </w:rPr>
              <w:t>riting unique text</w:t>
            </w:r>
            <w:r w:rsidRPr="7C1CC9E0" w:rsidR="69F90271">
              <w:rPr>
                <w:b w:val="0"/>
                <w:bCs w:val="0"/>
                <w:lang w:val="en-US"/>
              </w:rPr>
              <w:t xml:space="preserve"> </w:t>
            </w:r>
            <w:r w:rsidRPr="7C1CC9E0" w:rsidR="18D0CDBD">
              <w:rPr>
                <w:b w:val="0"/>
                <w:bCs w:val="0"/>
                <w:lang w:val="en-US"/>
              </w:rPr>
              <w:t xml:space="preserve">to sell </w:t>
            </w:r>
            <w:r w:rsidRPr="7C1CC9E0" w:rsidR="2FD8F178">
              <w:rPr>
                <w:b w:val="0"/>
                <w:bCs w:val="0"/>
                <w:lang w:val="en-US"/>
              </w:rPr>
              <w:t>artworks via Et</w:t>
            </w:r>
            <w:r w:rsidRPr="7C1CC9E0" w:rsidR="2FD8F178">
              <w:rPr>
                <w:b w:val="0"/>
                <w:bCs w:val="0"/>
                <w:lang w:val="en-US"/>
              </w:rPr>
              <w:t>sy.com</w:t>
            </w:r>
          </w:p>
          <w:p w:rsidR="00776297" w:rsidP="64BC8178" w:rsidRDefault="00776297" w14:paraId="14BDB4A4" w14:textId="232EB110">
            <w:pPr>
              <w:pStyle w:val="Normal"/>
              <w:rPr>
                <w:b w:val="1"/>
                <w:bCs w:val="1"/>
                <w:i w:val="0"/>
                <w:iCs w:val="0"/>
                <w:lang w:val="en-US"/>
              </w:rPr>
            </w:pPr>
            <w:r w:rsidRPr="64BC8178" w:rsidR="26D28500">
              <w:rPr>
                <w:i w:val="1"/>
                <w:iCs w:val="1"/>
                <w:lang w:val="en-US"/>
              </w:rPr>
              <w:t xml:space="preserve">Tech stack: </w:t>
            </w:r>
            <w:r w:rsidRPr="64BC8178" w:rsidR="26D28500">
              <w:rPr>
                <w:b w:val="1"/>
                <w:bCs w:val="1"/>
                <w:i w:val="0"/>
                <w:iCs w:val="0"/>
                <w:lang w:val="en-US"/>
              </w:rPr>
              <w:t xml:space="preserve">WordPress, </w:t>
            </w:r>
            <w:r w:rsidRPr="64BC8178" w:rsidR="1224FE72">
              <w:rPr>
                <w:b w:val="0"/>
                <w:bCs w:val="0"/>
                <w:i w:val="0"/>
                <w:iCs w:val="0"/>
                <w:lang w:val="en-US"/>
              </w:rPr>
              <w:t>JavaScript</w:t>
            </w:r>
            <w:r w:rsidRPr="64BC8178" w:rsidR="1224FE72">
              <w:rPr>
                <w:b w:val="1"/>
                <w:bCs w:val="1"/>
                <w:i w:val="0"/>
                <w:iCs w:val="0"/>
                <w:lang w:val="en-US"/>
              </w:rPr>
              <w:t xml:space="preserve">, </w:t>
            </w:r>
            <w:r w:rsidRPr="64BC8178" w:rsidR="1224FE72">
              <w:rPr>
                <w:b w:val="1"/>
                <w:bCs w:val="1"/>
                <w:i w:val="0"/>
                <w:iCs w:val="0"/>
                <w:lang w:val="en-US"/>
              </w:rPr>
              <w:t>HTML</w:t>
            </w:r>
            <w:r w:rsidRPr="64BC8178" w:rsidR="1224FE72">
              <w:rPr>
                <w:b w:val="1"/>
                <w:bCs w:val="1"/>
                <w:i w:val="0"/>
                <w:iCs w:val="0"/>
                <w:lang w:val="en-US"/>
              </w:rPr>
              <w:t>, CSS, Etsy API</w:t>
            </w:r>
          </w:p>
          <w:p w:rsidR="00776297" w:rsidP="00776297" w:rsidRDefault="00776297" w14:paraId="52674728" w14:textId="7B1184CA">
            <w:pPr>
              <w:pStyle w:val="Normal"/>
              <w:rPr>
                <w:b w:val="0"/>
                <w:bCs w:val="0"/>
                <w:lang w:val="en-US"/>
              </w:rPr>
            </w:pPr>
          </w:p>
          <w:p w:rsidR="64BC8178" w:rsidP="64BC8178" w:rsidRDefault="64BC8178" w14:paraId="10BA0CC8" w14:textId="358B3810">
            <w:pPr>
              <w:pStyle w:val="Normal"/>
              <w:rPr>
                <w:b w:val="1"/>
                <w:bCs w:val="1"/>
                <w:lang w:val="en-US"/>
              </w:rPr>
            </w:pPr>
          </w:p>
          <w:p w:rsidR="0FB0259C" w:rsidP="64BC8178" w:rsidRDefault="0FB0259C" w14:paraId="33127F9F" w14:textId="4DBB32BD">
            <w:pPr>
              <w:pStyle w:val="Normal"/>
              <w:rPr>
                <w:b w:val="1"/>
                <w:bCs w:val="1"/>
                <w:lang w:val="en-US"/>
              </w:rPr>
            </w:pPr>
            <w:r w:rsidRPr="64BC8178" w:rsidR="0FB0259C">
              <w:rPr>
                <w:b w:val="1"/>
                <w:bCs w:val="1"/>
                <w:lang w:val="en-US"/>
              </w:rPr>
              <w:t>Freelance</w:t>
            </w:r>
            <w:r w:rsidRPr="64BC8178" w:rsidR="43248895">
              <w:rPr>
                <w:b w:val="1"/>
                <w:bCs w:val="1"/>
                <w:lang w:val="en-US"/>
              </w:rPr>
              <w:t xml:space="preserve"> </w:t>
            </w:r>
            <w:r w:rsidRPr="64BC8178" w:rsidR="43248895">
              <w:rPr>
                <w:b w:val="0"/>
                <w:bCs w:val="0"/>
                <w:lang w:val="en-US"/>
              </w:rPr>
              <w:t xml:space="preserve">– </w:t>
            </w:r>
            <w:r w:rsidRPr="64BC8178" w:rsidR="43248895">
              <w:rPr>
                <w:b w:val="1"/>
                <w:bCs w:val="1"/>
                <w:lang w:val="en-US"/>
              </w:rPr>
              <w:t>Translator and Copyrighter</w:t>
            </w:r>
          </w:p>
          <w:p w:rsidR="43248895" w:rsidP="64BC8178" w:rsidRDefault="43248895" w14:paraId="43618769" w14:textId="216C1862">
            <w:pPr>
              <w:pStyle w:val="Normal"/>
              <w:rPr>
                <w:i w:val="1"/>
                <w:iCs w:val="1"/>
                <w:lang w:val="en-US"/>
              </w:rPr>
            </w:pPr>
            <w:r w:rsidRPr="64BC8178" w:rsidR="43248895">
              <w:rPr>
                <w:b w:val="0"/>
                <w:bCs w:val="0"/>
                <w:i w:val="1"/>
                <w:iCs w:val="1"/>
                <w:lang w:val="en-US"/>
              </w:rPr>
              <w:t>Aug 2018 — May 2019</w:t>
            </w:r>
          </w:p>
          <w:p w:rsidR="43248895" w:rsidP="64BC8178" w:rsidRDefault="43248895" w14:paraId="1A2E8658" w14:textId="4AFD1B03">
            <w:pPr>
              <w:pStyle w:val="Normal"/>
              <w:rPr>
                <w:b w:val="0"/>
                <w:bCs w:val="0"/>
                <w:i w:val="1"/>
                <w:iCs w:val="1"/>
                <w:lang w:val="en-US"/>
              </w:rPr>
            </w:pPr>
            <w:r w:rsidRPr="64BC8178" w:rsidR="43248895">
              <w:rPr>
                <w:b w:val="0"/>
                <w:bCs w:val="0"/>
                <w:i w:val="0"/>
                <w:iCs w:val="0"/>
                <w:lang w:val="en-US"/>
              </w:rPr>
              <w:t>Translation between</w:t>
            </w:r>
            <w:r w:rsidRPr="64BC8178" w:rsidR="0E351087">
              <w:rPr>
                <w:b w:val="0"/>
                <w:bCs w:val="0"/>
                <w:i w:val="0"/>
                <w:iCs w:val="0"/>
                <w:lang w:val="en-US"/>
              </w:rPr>
              <w:t xml:space="preserve"> English,</w:t>
            </w:r>
            <w:r w:rsidRPr="64BC8178" w:rsidR="43248895">
              <w:rPr>
                <w:b w:val="0"/>
                <w:bCs w:val="0"/>
                <w:i w:val="0"/>
                <w:iCs w:val="0"/>
                <w:lang w:val="en-US"/>
              </w:rPr>
              <w:t xml:space="preserve"> Russian</w:t>
            </w:r>
            <w:r w:rsidRPr="64BC8178" w:rsidR="39657074">
              <w:rPr>
                <w:b w:val="0"/>
                <w:bCs w:val="0"/>
                <w:i w:val="0"/>
                <w:iCs w:val="0"/>
                <w:lang w:val="en-US"/>
              </w:rPr>
              <w:t xml:space="preserve"> and </w:t>
            </w:r>
            <w:r w:rsidRPr="64BC8178" w:rsidR="43248895">
              <w:rPr>
                <w:b w:val="0"/>
                <w:bCs w:val="0"/>
                <w:i w:val="0"/>
                <w:iCs w:val="0"/>
                <w:lang w:val="en-US"/>
              </w:rPr>
              <w:t>Ukrainian</w:t>
            </w:r>
            <w:r w:rsidRPr="64BC8178" w:rsidR="474A1E10">
              <w:rPr>
                <w:b w:val="0"/>
                <w:bCs w:val="0"/>
                <w:i w:val="0"/>
                <w:iCs w:val="0"/>
                <w:lang w:val="en-US"/>
              </w:rPr>
              <w:t>. Creative text writing in Russian and English.</w:t>
            </w:r>
            <w:r w:rsidRPr="64BC8178" w:rsidR="43248895">
              <w:rPr>
                <w:b w:val="0"/>
                <w:bCs w:val="0"/>
                <w:i w:val="0"/>
                <w:iCs w:val="0"/>
                <w:lang w:val="en-US"/>
              </w:rPr>
              <w:t xml:space="preserve"> </w:t>
            </w:r>
          </w:p>
          <w:p w:rsidR="64BC8178" w:rsidP="64BC8178" w:rsidRDefault="64BC8178" w14:paraId="2F41E289" w14:textId="7034689D">
            <w:pPr>
              <w:pStyle w:val="Heading2"/>
              <w:rPr>
                <w:b w:val="1"/>
                <w:bCs w:val="1"/>
                <w:lang w:val="en-US"/>
              </w:rPr>
            </w:pPr>
          </w:p>
          <w:p w:rsidRPr="00D87C1D" w:rsidR="00EC46D2" w:rsidP="64BC8178" w:rsidRDefault="00EC46D2" w14:paraId="062B6A3F" w14:textId="77777777">
            <w:pPr>
              <w:pStyle w:val="Heading2"/>
              <w:rPr>
                <w:b w:val="1"/>
                <w:bCs w:val="1"/>
                <w:lang w:val="en-US"/>
              </w:rPr>
            </w:pPr>
            <w:r w:rsidRPr="64BC8178" w:rsidR="500E3DDC">
              <w:rPr>
                <w:rStyle w:val="Heading3Char"/>
                <w:b w:val="1"/>
                <w:bCs w:val="1"/>
                <w:lang w:val="en-US"/>
              </w:rPr>
              <w:t>Education</w:t>
            </w:r>
          </w:p>
          <w:p w:rsidR="79679C34" w:rsidP="64BC8178" w:rsidRDefault="79679C34" w14:paraId="47AD3BB1" w14:textId="60920219">
            <w:pPr>
              <w:pStyle w:val="Normal"/>
              <w:rPr>
                <w:b w:val="1"/>
                <w:bCs w:val="1"/>
                <w:lang w:val="en-US"/>
              </w:rPr>
            </w:pPr>
            <w:r w:rsidRPr="64BC8178" w:rsidR="7F534CE0">
              <w:rPr>
                <w:b w:val="1"/>
                <w:bCs w:val="1"/>
                <w:lang w:val="en-US"/>
              </w:rPr>
              <w:t xml:space="preserve">Borys </w:t>
            </w:r>
            <w:proofErr w:type="spellStart"/>
            <w:r w:rsidRPr="64BC8178" w:rsidR="7F534CE0">
              <w:rPr>
                <w:b w:val="1"/>
                <w:bCs w:val="1"/>
                <w:lang w:val="en-US"/>
              </w:rPr>
              <w:t>Grinchenko</w:t>
            </w:r>
            <w:proofErr w:type="spellEnd"/>
            <w:r w:rsidRPr="64BC8178" w:rsidR="7F534CE0">
              <w:rPr>
                <w:b w:val="1"/>
                <w:bCs w:val="1"/>
                <w:lang w:val="en-US"/>
              </w:rPr>
              <w:t xml:space="preserve"> Kyiv University</w:t>
            </w:r>
          </w:p>
          <w:p w:rsidRPr="00D87C1D" w:rsidR="00EC46D2" w:rsidP="64BC8178" w:rsidRDefault="00EC46D2" w14:paraId="34B6C7E7" w14:textId="3A06DBDE">
            <w:pPr>
              <w:pStyle w:val="Normal"/>
              <w:rPr>
                <w:i w:val="1"/>
                <w:iCs w:val="1"/>
                <w:lang w:val="en-US"/>
              </w:rPr>
            </w:pPr>
            <w:r w:rsidRPr="64BC8178" w:rsidR="0D98D9D7">
              <w:rPr>
                <w:i w:val="1"/>
                <w:iCs w:val="1"/>
                <w:lang w:val="en-US"/>
              </w:rPr>
              <w:t>2021</w:t>
            </w:r>
            <w:r w:rsidRPr="64BC8178" w:rsidR="500E3DDC">
              <w:rPr>
                <w:i w:val="1"/>
                <w:iCs w:val="1"/>
                <w:lang w:val="en-US"/>
              </w:rPr>
              <w:t xml:space="preserve"> — </w:t>
            </w:r>
            <w:r w:rsidRPr="64BC8178" w:rsidR="500E3DDC">
              <w:rPr>
                <w:i w:val="1"/>
                <w:iCs w:val="1"/>
                <w:lang w:val="en-US"/>
              </w:rPr>
              <w:t>20</w:t>
            </w:r>
            <w:r w:rsidRPr="64BC8178" w:rsidR="65AFFA98">
              <w:rPr>
                <w:i w:val="1"/>
                <w:iCs w:val="1"/>
                <w:lang w:val="en-US"/>
              </w:rPr>
              <w:t>25</w:t>
            </w:r>
          </w:p>
          <w:p w:rsidR="3EB8588E" w:rsidP="64BC8178" w:rsidRDefault="3EB8588E" w14:paraId="43DD1334" w14:textId="3677C317">
            <w:pPr>
              <w:pStyle w:val="Normal"/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n-US"/>
              </w:rPr>
            </w:pPr>
            <w:r w:rsidRPr="64BC8178" w:rsidR="6BE463FF">
              <w:rPr>
                <w:noProof w:val="0"/>
                <w:lang w:val="en-US"/>
              </w:rPr>
              <w:t xml:space="preserve">Bachelor: Chinese </w:t>
            </w:r>
            <w:r w:rsidRPr="64BC8178" w:rsidR="6840DC0C">
              <w:rPr>
                <w:noProof w:val="0"/>
                <w:lang w:val="en-US"/>
              </w:rPr>
              <w:t xml:space="preserve">Language and Literature </w:t>
            </w:r>
          </w:p>
          <w:p w:rsidRPr="00D87C1D" w:rsidR="001A0AE4" w:rsidP="00FE7AF3" w:rsidRDefault="001A0AE4" w14:paraId="0B53621C" w14:textId="77777777">
            <w:pPr>
              <w:rPr>
                <w:lang w:val="en-US"/>
              </w:rPr>
            </w:pPr>
          </w:p>
          <w:p w:rsidR="64BC8178" w:rsidP="64BC8178" w:rsidRDefault="64BC8178" w14:paraId="0E231382" w14:textId="06A90F19">
            <w:pPr>
              <w:pStyle w:val="Normal"/>
              <w:rPr>
                <w:lang w:val="en-US"/>
              </w:rPr>
            </w:pPr>
          </w:p>
          <w:p w:rsidRPr="00D87C1D" w:rsidR="00EC46D2" w:rsidP="64BC8178" w:rsidRDefault="00EC46D2" w14:paraId="6442499C" w14:textId="7CB24E33">
            <w:pPr>
              <w:pStyle w:val="Normal"/>
              <w:rPr>
                <w:b w:val="1"/>
                <w:bCs w:val="1"/>
                <w:lang w:val="en-US"/>
              </w:rPr>
            </w:pPr>
            <w:r w:rsidRPr="64BC8178" w:rsidR="28C3A968">
              <w:rPr>
                <w:b w:val="1"/>
                <w:bCs w:val="1"/>
                <w:lang w:val="en-US"/>
              </w:rPr>
              <w:t>STEP IT Academy – Kyiv branch</w:t>
            </w:r>
          </w:p>
          <w:p w:rsidR="2E7F62D3" w:rsidP="7C1CC9E0" w:rsidRDefault="2E7F62D3" w14:paraId="52372C59" w14:textId="13D440E0">
            <w:pPr>
              <w:pStyle w:val="Normal"/>
              <w:rPr>
                <w:b w:val="0"/>
                <w:bCs w:val="0"/>
                <w:i w:val="1"/>
                <w:iCs w:val="1"/>
                <w:lang w:val="en-US"/>
              </w:rPr>
            </w:pPr>
            <w:r w:rsidRPr="7C1CC9E0" w:rsidR="2E7F62D3">
              <w:rPr>
                <w:i w:val="1"/>
                <w:iCs w:val="1"/>
                <w:lang w:val="en-US"/>
              </w:rPr>
              <w:t>2016 —</w:t>
            </w:r>
            <w:r w:rsidRPr="7C1CC9E0" w:rsidR="2E7F62D3">
              <w:rPr>
                <w:i w:val="1"/>
                <w:iCs w:val="1"/>
                <w:lang w:val="en-US"/>
              </w:rPr>
              <w:t xml:space="preserve"> 2019</w:t>
            </w:r>
          </w:p>
          <w:p w:rsidRPr="00D87C1D" w:rsidR="00EC46D2" w:rsidP="64BC8178" w:rsidRDefault="00EC46D2" w14:paraId="6A608874" w14:textId="203019B7">
            <w:pPr>
              <w:pStyle w:val="Normal"/>
              <w:rPr>
                <w:b w:val="0"/>
                <w:bCs w:val="0"/>
                <w:lang w:val="en-US"/>
              </w:rPr>
            </w:pPr>
            <w:r w:rsidRPr="64BC8178" w:rsidR="28C3A968">
              <w:rPr>
                <w:lang w:val="en-US"/>
              </w:rPr>
              <w:t xml:space="preserve">Programming and Graphic design </w:t>
            </w:r>
          </w:p>
          <w:p w:rsidRPr="00D87C1D" w:rsidR="00EC46D2" w:rsidP="64BC8178" w:rsidRDefault="00EC46D2" w14:paraId="434686AF" w14:textId="0EBF1906">
            <w:pPr>
              <w:pStyle w:val="Normal"/>
              <w:spacing w:before="240"/>
              <w:rPr>
                <w:b w:val="1"/>
                <w:bCs w:val="1"/>
                <w:lang w:val="en-US"/>
              </w:rPr>
            </w:pPr>
          </w:p>
        </w:tc>
      </w:tr>
      <w:tr w:rsidRPr="00D87C1D" w:rsidR="00612085" w:rsidTr="7C1CC9E0" w14:paraId="34A28C58" w14:textId="77777777">
        <w:trPr>
          <w:cantSplit/>
        </w:trPr>
        <w:tc>
          <w:tcPr>
            <w:tcW w:w="3420" w:type="dxa"/>
            <w:tcBorders>
              <w:bottom w:val="nil"/>
            </w:tcBorders>
            <w:tcMar/>
          </w:tcPr>
          <w:p w:rsidRPr="00D87C1D" w:rsidR="00612085" w:rsidP="00FE7AF3" w:rsidRDefault="00612085" w14:paraId="08F23196" w14:textId="77777777">
            <w:pPr>
              <w:tabs>
                <w:tab w:val="left" w:pos="990"/>
              </w:tabs>
              <w:rPr>
                <w:noProof/>
                <w:lang w:val="en-US" w:eastAsia="en-US"/>
              </w:rPr>
            </w:pPr>
          </w:p>
        </w:tc>
        <w:tc>
          <w:tcPr>
            <w:tcW w:w="587" w:type="dxa"/>
            <w:tcBorders>
              <w:bottom w:val="nil"/>
            </w:tcBorders>
            <w:tcMar/>
            <w:vAlign w:val="bottom"/>
          </w:tcPr>
          <w:p w:rsidRPr="00D87C1D" w:rsidR="00612085" w:rsidP="0028704B" w:rsidRDefault="00612085" w14:paraId="4E64FE90" w14:textId="77777777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625" w:type="dxa"/>
            <w:tcMar/>
          </w:tcPr>
          <w:p w:rsidRPr="00D87C1D" w:rsidR="00612085" w:rsidP="00FE7AF3" w:rsidRDefault="00612085" w14:paraId="1386C790" w14:textId="77777777">
            <w:pPr>
              <w:pStyle w:val="Title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Pr="00D87C1D" w:rsidR="004F2AC8" w:rsidP="00FE7AF3" w:rsidRDefault="004F2AC8" w14:paraId="3105FA5B" w14:textId="77777777">
      <w:pPr>
        <w:tabs>
          <w:tab w:val="left" w:pos="990"/>
        </w:tabs>
        <w:rPr>
          <w:lang w:val="en-US"/>
        </w:rPr>
      </w:pPr>
    </w:p>
    <w:sectPr w:rsidRPr="00D87C1D" w:rsidR="004F2AC8" w:rsidSect="002D1FB2">
      <w:headerReference w:type="default" r:id="rId21"/>
      <w:pgSz w:w="11906" w:h="16838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61D2" w:rsidP="000C45FF" w:rsidRDefault="00E461D2" w14:paraId="7BBA872A" w14:textId="77777777">
      <w:r>
        <w:separator/>
      </w:r>
    </w:p>
  </w:endnote>
  <w:endnote w:type="continuationSeparator" w:id="0">
    <w:p w:rsidR="00E461D2" w:rsidP="000C45FF" w:rsidRDefault="00E461D2" w14:paraId="642ACA20" w14:textId="77777777">
      <w:r>
        <w:continuationSeparator/>
      </w:r>
    </w:p>
  </w:endnote>
  <w:endnote w:type="continuationNotice" w:id="1">
    <w:p w:rsidR="00E461D2" w:rsidRDefault="00E461D2" w14:paraId="034FBFE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801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61D2" w:rsidP="000C45FF" w:rsidRDefault="00E461D2" w14:paraId="127C6443" w14:textId="77777777">
      <w:r>
        <w:separator/>
      </w:r>
    </w:p>
  </w:footnote>
  <w:footnote w:type="continuationSeparator" w:id="0">
    <w:p w:rsidR="00E461D2" w:rsidP="000C45FF" w:rsidRDefault="00E461D2" w14:paraId="4696E0A2" w14:textId="77777777">
      <w:r>
        <w:continuationSeparator/>
      </w:r>
    </w:p>
  </w:footnote>
  <w:footnote w:type="continuationNotice" w:id="1">
    <w:p w:rsidR="00E461D2" w:rsidRDefault="00E461D2" w14:paraId="6C00038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p w:rsidR="004F2AC8" w:rsidRDefault="004F2AC8" w14:paraId="588DCF0E" w14:textId="7777777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7F18746F" wp14:editId="6837C4F3">
          <wp:simplePos x="0" y="0"/>
          <wp:positionH relativeFrom="page">
            <wp:posOffset>145915</wp:posOffset>
          </wp:positionH>
          <wp:positionV relativeFrom="page">
            <wp:posOffset>301556</wp:posOffset>
          </wp:positionV>
          <wp:extent cx="7259925" cy="10048673"/>
          <wp:effectExtent l="0" t="0" r="0" b="0"/>
          <wp:wrapNone/>
          <wp:docPr id="3" name="Графический объект 3" descr="Декоративный элемент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5900" cy="100569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828C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14FE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A31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44A0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A615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3A8FF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8FE33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35609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B6A0C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2EF0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4250469"/>
    <w:multiLevelType w:val="hybridMultilevel"/>
    <w:tmpl w:val="B5562BE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46869940">
    <w:abstractNumId w:val="10"/>
  </w:num>
  <w:num w:numId="2" w16cid:durableId="424888989">
    <w:abstractNumId w:val="9"/>
  </w:num>
  <w:num w:numId="3" w16cid:durableId="1550452222">
    <w:abstractNumId w:val="7"/>
  </w:num>
  <w:num w:numId="4" w16cid:durableId="658269725">
    <w:abstractNumId w:val="6"/>
  </w:num>
  <w:num w:numId="5" w16cid:durableId="1571383088">
    <w:abstractNumId w:val="5"/>
  </w:num>
  <w:num w:numId="6" w16cid:durableId="982855921">
    <w:abstractNumId w:val="4"/>
  </w:num>
  <w:num w:numId="7" w16cid:durableId="1557819251">
    <w:abstractNumId w:val="8"/>
  </w:num>
  <w:num w:numId="8" w16cid:durableId="196817559">
    <w:abstractNumId w:val="3"/>
  </w:num>
  <w:num w:numId="9" w16cid:durableId="1431316267">
    <w:abstractNumId w:val="2"/>
  </w:num>
  <w:num w:numId="10" w16cid:durableId="758209747">
    <w:abstractNumId w:val="1"/>
  </w:num>
  <w:num w:numId="11" w16cid:durableId="32678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57"/>
    <w:rsid w:val="0000144D"/>
    <w:rsid w:val="000021E2"/>
    <w:rsid w:val="00004B8E"/>
    <w:rsid w:val="000059A4"/>
    <w:rsid w:val="000173AF"/>
    <w:rsid w:val="00025537"/>
    <w:rsid w:val="00036450"/>
    <w:rsid w:val="00052C6A"/>
    <w:rsid w:val="00052E7A"/>
    <w:rsid w:val="00057D6C"/>
    <w:rsid w:val="0006043C"/>
    <w:rsid w:val="00081E1D"/>
    <w:rsid w:val="000854EF"/>
    <w:rsid w:val="0008725D"/>
    <w:rsid w:val="00094D22"/>
    <w:rsid w:val="00097974"/>
    <w:rsid w:val="000C45FF"/>
    <w:rsid w:val="000E3FD1"/>
    <w:rsid w:val="00107855"/>
    <w:rsid w:val="00110671"/>
    <w:rsid w:val="00112054"/>
    <w:rsid w:val="00120919"/>
    <w:rsid w:val="00120924"/>
    <w:rsid w:val="001230A1"/>
    <w:rsid w:val="001525E1"/>
    <w:rsid w:val="001539D9"/>
    <w:rsid w:val="001553AB"/>
    <w:rsid w:val="00156548"/>
    <w:rsid w:val="0015794D"/>
    <w:rsid w:val="00180329"/>
    <w:rsid w:val="0019001F"/>
    <w:rsid w:val="00191275"/>
    <w:rsid w:val="001A0AE4"/>
    <w:rsid w:val="001A6CAB"/>
    <w:rsid w:val="001A74A5"/>
    <w:rsid w:val="001B2ABD"/>
    <w:rsid w:val="001B6CA9"/>
    <w:rsid w:val="001C569F"/>
    <w:rsid w:val="001D7FE5"/>
    <w:rsid w:val="001E0391"/>
    <w:rsid w:val="001E1759"/>
    <w:rsid w:val="001E74F5"/>
    <w:rsid w:val="001F1ECC"/>
    <w:rsid w:val="001F23B3"/>
    <w:rsid w:val="001F4AC8"/>
    <w:rsid w:val="00233802"/>
    <w:rsid w:val="00236B71"/>
    <w:rsid w:val="002400EB"/>
    <w:rsid w:val="00245F6A"/>
    <w:rsid w:val="00256CF7"/>
    <w:rsid w:val="00270280"/>
    <w:rsid w:val="0028704B"/>
    <w:rsid w:val="00293113"/>
    <w:rsid w:val="002A05F6"/>
    <w:rsid w:val="002C3B85"/>
    <w:rsid w:val="002D0F37"/>
    <w:rsid w:val="002D1FB2"/>
    <w:rsid w:val="002D6221"/>
    <w:rsid w:val="002F3046"/>
    <w:rsid w:val="00300B9F"/>
    <w:rsid w:val="0030481B"/>
    <w:rsid w:val="00307044"/>
    <w:rsid w:val="00313F98"/>
    <w:rsid w:val="003140E2"/>
    <w:rsid w:val="0031635A"/>
    <w:rsid w:val="00325DF6"/>
    <w:rsid w:val="003332B2"/>
    <w:rsid w:val="00334E14"/>
    <w:rsid w:val="00367F52"/>
    <w:rsid w:val="0037121F"/>
    <w:rsid w:val="00377C0E"/>
    <w:rsid w:val="003A2545"/>
    <w:rsid w:val="003C6082"/>
    <w:rsid w:val="003C71ED"/>
    <w:rsid w:val="003E5091"/>
    <w:rsid w:val="003F163A"/>
    <w:rsid w:val="003F7D71"/>
    <w:rsid w:val="004071FC"/>
    <w:rsid w:val="00410A45"/>
    <w:rsid w:val="00423169"/>
    <w:rsid w:val="00425A7F"/>
    <w:rsid w:val="0043168B"/>
    <w:rsid w:val="00442BA1"/>
    <w:rsid w:val="00442FBC"/>
    <w:rsid w:val="00445947"/>
    <w:rsid w:val="004813B3"/>
    <w:rsid w:val="0048763E"/>
    <w:rsid w:val="00491D56"/>
    <w:rsid w:val="00495D34"/>
    <w:rsid w:val="00496591"/>
    <w:rsid w:val="004A6952"/>
    <w:rsid w:val="004C63E4"/>
    <w:rsid w:val="004D3011"/>
    <w:rsid w:val="004F1EC3"/>
    <w:rsid w:val="004F2AC8"/>
    <w:rsid w:val="004F4F55"/>
    <w:rsid w:val="004F5B6A"/>
    <w:rsid w:val="005262AC"/>
    <w:rsid w:val="00535DEE"/>
    <w:rsid w:val="00547682"/>
    <w:rsid w:val="005506B1"/>
    <w:rsid w:val="0057173E"/>
    <w:rsid w:val="005740BC"/>
    <w:rsid w:val="005779EC"/>
    <w:rsid w:val="00581DFF"/>
    <w:rsid w:val="00583E6E"/>
    <w:rsid w:val="005911CF"/>
    <w:rsid w:val="00592DAD"/>
    <w:rsid w:val="005A6059"/>
    <w:rsid w:val="005B4A98"/>
    <w:rsid w:val="005E0E61"/>
    <w:rsid w:val="005E258D"/>
    <w:rsid w:val="005E39D5"/>
    <w:rsid w:val="005F2C2A"/>
    <w:rsid w:val="005F4287"/>
    <w:rsid w:val="00600670"/>
    <w:rsid w:val="00605AEE"/>
    <w:rsid w:val="00612085"/>
    <w:rsid w:val="0062123A"/>
    <w:rsid w:val="00622877"/>
    <w:rsid w:val="00637BA4"/>
    <w:rsid w:val="00646E75"/>
    <w:rsid w:val="00651865"/>
    <w:rsid w:val="00653FA9"/>
    <w:rsid w:val="006718BB"/>
    <w:rsid w:val="00676C0D"/>
    <w:rsid w:val="006771D0"/>
    <w:rsid w:val="006877FF"/>
    <w:rsid w:val="00690AC9"/>
    <w:rsid w:val="00693D07"/>
    <w:rsid w:val="006C310E"/>
    <w:rsid w:val="006C632F"/>
    <w:rsid w:val="006D7618"/>
    <w:rsid w:val="006E61CD"/>
    <w:rsid w:val="006F328B"/>
    <w:rsid w:val="006F7351"/>
    <w:rsid w:val="007009D9"/>
    <w:rsid w:val="00715FCB"/>
    <w:rsid w:val="00733714"/>
    <w:rsid w:val="00734988"/>
    <w:rsid w:val="00736433"/>
    <w:rsid w:val="00743101"/>
    <w:rsid w:val="00747AF0"/>
    <w:rsid w:val="00761DB6"/>
    <w:rsid w:val="00776297"/>
    <w:rsid w:val="00782C47"/>
    <w:rsid w:val="007867A0"/>
    <w:rsid w:val="007927F5"/>
    <w:rsid w:val="00796E03"/>
    <w:rsid w:val="007D2256"/>
    <w:rsid w:val="007D64E6"/>
    <w:rsid w:val="007E4D4D"/>
    <w:rsid w:val="00802CA0"/>
    <w:rsid w:val="008057FD"/>
    <w:rsid w:val="00834389"/>
    <w:rsid w:val="00847DF3"/>
    <w:rsid w:val="008511AD"/>
    <w:rsid w:val="00863DC7"/>
    <w:rsid w:val="00864E82"/>
    <w:rsid w:val="00891A86"/>
    <w:rsid w:val="0089226B"/>
    <w:rsid w:val="008B2D1A"/>
    <w:rsid w:val="008D2DA5"/>
    <w:rsid w:val="008E78E4"/>
    <w:rsid w:val="008F52DE"/>
    <w:rsid w:val="008F5611"/>
    <w:rsid w:val="008F56B7"/>
    <w:rsid w:val="00905304"/>
    <w:rsid w:val="0092023B"/>
    <w:rsid w:val="00923CE8"/>
    <w:rsid w:val="009419BE"/>
    <w:rsid w:val="0094701F"/>
    <w:rsid w:val="00947924"/>
    <w:rsid w:val="009500B8"/>
    <w:rsid w:val="009516DE"/>
    <w:rsid w:val="0095412F"/>
    <w:rsid w:val="009648A4"/>
    <w:rsid w:val="009648D2"/>
    <w:rsid w:val="00976252"/>
    <w:rsid w:val="00980D34"/>
    <w:rsid w:val="00991B4A"/>
    <w:rsid w:val="009C3B55"/>
    <w:rsid w:val="009C6D8C"/>
    <w:rsid w:val="009E3A57"/>
    <w:rsid w:val="009E77D3"/>
    <w:rsid w:val="00A04FAE"/>
    <w:rsid w:val="00A2118D"/>
    <w:rsid w:val="00A22B45"/>
    <w:rsid w:val="00A2519A"/>
    <w:rsid w:val="00A41A35"/>
    <w:rsid w:val="00A559BB"/>
    <w:rsid w:val="00A660F4"/>
    <w:rsid w:val="00A66E35"/>
    <w:rsid w:val="00A71D5C"/>
    <w:rsid w:val="00A93232"/>
    <w:rsid w:val="00AA3FB5"/>
    <w:rsid w:val="00AB29B0"/>
    <w:rsid w:val="00AD00E5"/>
    <w:rsid w:val="00AD5C26"/>
    <w:rsid w:val="00AD76E2"/>
    <w:rsid w:val="00B20152"/>
    <w:rsid w:val="00B2592E"/>
    <w:rsid w:val="00B35FC2"/>
    <w:rsid w:val="00B44621"/>
    <w:rsid w:val="00B63C40"/>
    <w:rsid w:val="00B665C7"/>
    <w:rsid w:val="00B70850"/>
    <w:rsid w:val="00B8000D"/>
    <w:rsid w:val="00BA3104"/>
    <w:rsid w:val="00BA40E5"/>
    <w:rsid w:val="00BF7EC9"/>
    <w:rsid w:val="00C0418C"/>
    <w:rsid w:val="00C066B6"/>
    <w:rsid w:val="00C159B2"/>
    <w:rsid w:val="00C215EB"/>
    <w:rsid w:val="00C266CE"/>
    <w:rsid w:val="00C34EF2"/>
    <w:rsid w:val="00C37BA1"/>
    <w:rsid w:val="00C42CED"/>
    <w:rsid w:val="00C4674C"/>
    <w:rsid w:val="00C506CF"/>
    <w:rsid w:val="00C5245E"/>
    <w:rsid w:val="00C530CC"/>
    <w:rsid w:val="00C60CE7"/>
    <w:rsid w:val="00C72016"/>
    <w:rsid w:val="00C72BED"/>
    <w:rsid w:val="00C84036"/>
    <w:rsid w:val="00C903C2"/>
    <w:rsid w:val="00C9578B"/>
    <w:rsid w:val="00C970AA"/>
    <w:rsid w:val="00CA67D2"/>
    <w:rsid w:val="00CC114B"/>
    <w:rsid w:val="00CF144F"/>
    <w:rsid w:val="00D04E90"/>
    <w:rsid w:val="00D1275C"/>
    <w:rsid w:val="00D22AF7"/>
    <w:rsid w:val="00D2522B"/>
    <w:rsid w:val="00D31080"/>
    <w:rsid w:val="00D354B4"/>
    <w:rsid w:val="00D53353"/>
    <w:rsid w:val="00D5459D"/>
    <w:rsid w:val="00D7030E"/>
    <w:rsid w:val="00D87C1D"/>
    <w:rsid w:val="00DC5C8A"/>
    <w:rsid w:val="00DD172A"/>
    <w:rsid w:val="00DE0E4C"/>
    <w:rsid w:val="00DE0EA9"/>
    <w:rsid w:val="00E01AB0"/>
    <w:rsid w:val="00E02834"/>
    <w:rsid w:val="00E13C4C"/>
    <w:rsid w:val="00E25A26"/>
    <w:rsid w:val="00E272E7"/>
    <w:rsid w:val="00E41567"/>
    <w:rsid w:val="00E436C6"/>
    <w:rsid w:val="00E4381A"/>
    <w:rsid w:val="00E461D2"/>
    <w:rsid w:val="00E46E5D"/>
    <w:rsid w:val="00E55D74"/>
    <w:rsid w:val="00E81F7B"/>
    <w:rsid w:val="00E958C0"/>
    <w:rsid w:val="00E96E83"/>
    <w:rsid w:val="00EA43C5"/>
    <w:rsid w:val="00EC44BF"/>
    <w:rsid w:val="00EC46D2"/>
    <w:rsid w:val="00F33DEA"/>
    <w:rsid w:val="00F52421"/>
    <w:rsid w:val="00F5298E"/>
    <w:rsid w:val="00F5B3FC"/>
    <w:rsid w:val="00F60274"/>
    <w:rsid w:val="00F64A84"/>
    <w:rsid w:val="00F66FCE"/>
    <w:rsid w:val="00F77FB9"/>
    <w:rsid w:val="00F8AD8A"/>
    <w:rsid w:val="00F93A05"/>
    <w:rsid w:val="00FA0F25"/>
    <w:rsid w:val="00FA65A5"/>
    <w:rsid w:val="00FB068F"/>
    <w:rsid w:val="00FB0F75"/>
    <w:rsid w:val="00FC74E0"/>
    <w:rsid w:val="00FC7A17"/>
    <w:rsid w:val="00FD22E1"/>
    <w:rsid w:val="00FE7AF3"/>
    <w:rsid w:val="00FF6743"/>
    <w:rsid w:val="00FF7DE8"/>
    <w:rsid w:val="01DE01CA"/>
    <w:rsid w:val="02255BF4"/>
    <w:rsid w:val="02947DEB"/>
    <w:rsid w:val="02BA0958"/>
    <w:rsid w:val="037908DD"/>
    <w:rsid w:val="047D6492"/>
    <w:rsid w:val="04B6383F"/>
    <w:rsid w:val="04F1C7B5"/>
    <w:rsid w:val="0514D93E"/>
    <w:rsid w:val="05199403"/>
    <w:rsid w:val="052D74BB"/>
    <w:rsid w:val="05A98E1F"/>
    <w:rsid w:val="05CC1EAD"/>
    <w:rsid w:val="0619F1BA"/>
    <w:rsid w:val="071723A9"/>
    <w:rsid w:val="0767EF0E"/>
    <w:rsid w:val="0780D0B1"/>
    <w:rsid w:val="089C7319"/>
    <w:rsid w:val="08FE619F"/>
    <w:rsid w:val="09384F6D"/>
    <w:rsid w:val="0A8BF2E3"/>
    <w:rsid w:val="0ADDF9FF"/>
    <w:rsid w:val="0B21F4CF"/>
    <w:rsid w:val="0B8BF261"/>
    <w:rsid w:val="0BFF7577"/>
    <w:rsid w:val="0C2F7CAE"/>
    <w:rsid w:val="0C437F8D"/>
    <w:rsid w:val="0D0E0D41"/>
    <w:rsid w:val="0D98D9D7"/>
    <w:rsid w:val="0DFF407E"/>
    <w:rsid w:val="0E351087"/>
    <w:rsid w:val="0E6DE2D0"/>
    <w:rsid w:val="0F34DE69"/>
    <w:rsid w:val="0F5F6406"/>
    <w:rsid w:val="0FB0259C"/>
    <w:rsid w:val="0FBA5C24"/>
    <w:rsid w:val="1041D6FF"/>
    <w:rsid w:val="109C1D32"/>
    <w:rsid w:val="10D0AECA"/>
    <w:rsid w:val="113CF69D"/>
    <w:rsid w:val="11EF38F9"/>
    <w:rsid w:val="1224FE72"/>
    <w:rsid w:val="129A1B09"/>
    <w:rsid w:val="12DA9AF1"/>
    <w:rsid w:val="13B22F35"/>
    <w:rsid w:val="13F93427"/>
    <w:rsid w:val="160311A0"/>
    <w:rsid w:val="1761B8B5"/>
    <w:rsid w:val="17715FF5"/>
    <w:rsid w:val="178306D0"/>
    <w:rsid w:val="179EE201"/>
    <w:rsid w:val="17A622C4"/>
    <w:rsid w:val="18587252"/>
    <w:rsid w:val="1891AED9"/>
    <w:rsid w:val="18D0CDBD"/>
    <w:rsid w:val="1908DA38"/>
    <w:rsid w:val="190BDAE1"/>
    <w:rsid w:val="19178CFA"/>
    <w:rsid w:val="1951DD6A"/>
    <w:rsid w:val="19572A0B"/>
    <w:rsid w:val="198C0579"/>
    <w:rsid w:val="19B8D52C"/>
    <w:rsid w:val="1AD682C3"/>
    <w:rsid w:val="1ADDC386"/>
    <w:rsid w:val="1BAF9B13"/>
    <w:rsid w:val="1C5CAE5D"/>
    <w:rsid w:val="1CFE430F"/>
    <w:rsid w:val="1D12F2F9"/>
    <w:rsid w:val="1D415841"/>
    <w:rsid w:val="1E0E2385"/>
    <w:rsid w:val="1F3E4477"/>
    <w:rsid w:val="1FA9F3E6"/>
    <w:rsid w:val="20984F51"/>
    <w:rsid w:val="20FA91EA"/>
    <w:rsid w:val="21484A45"/>
    <w:rsid w:val="214D050A"/>
    <w:rsid w:val="21F304BC"/>
    <w:rsid w:val="21F99B67"/>
    <w:rsid w:val="22891EAE"/>
    <w:rsid w:val="237FA802"/>
    <w:rsid w:val="242305E2"/>
    <w:rsid w:val="24F90DEC"/>
    <w:rsid w:val="25EFD09D"/>
    <w:rsid w:val="2614888E"/>
    <w:rsid w:val="262AF369"/>
    <w:rsid w:val="2630F24E"/>
    <w:rsid w:val="2670F7E3"/>
    <w:rsid w:val="26D28500"/>
    <w:rsid w:val="272B96DF"/>
    <w:rsid w:val="2757BFE1"/>
    <w:rsid w:val="278C7C3A"/>
    <w:rsid w:val="2855A8DB"/>
    <w:rsid w:val="2866AE49"/>
    <w:rsid w:val="28A3C6D8"/>
    <w:rsid w:val="28C3A968"/>
    <w:rsid w:val="29EB35E2"/>
    <w:rsid w:val="2BC74123"/>
    <w:rsid w:val="2D2EA56E"/>
    <w:rsid w:val="2D631184"/>
    <w:rsid w:val="2E1CDCF1"/>
    <w:rsid w:val="2E7F62D3"/>
    <w:rsid w:val="2EC42B6D"/>
    <w:rsid w:val="2F930307"/>
    <w:rsid w:val="2FD8F178"/>
    <w:rsid w:val="30154B49"/>
    <w:rsid w:val="30875B8A"/>
    <w:rsid w:val="30946AEC"/>
    <w:rsid w:val="30DB172D"/>
    <w:rsid w:val="33B41395"/>
    <w:rsid w:val="345075D2"/>
    <w:rsid w:val="3464AF99"/>
    <w:rsid w:val="34E67F1B"/>
    <w:rsid w:val="35117038"/>
    <w:rsid w:val="35564BC9"/>
    <w:rsid w:val="35BF4F13"/>
    <w:rsid w:val="3675A731"/>
    <w:rsid w:val="36B04ABF"/>
    <w:rsid w:val="3743C4E5"/>
    <w:rsid w:val="376A680A"/>
    <w:rsid w:val="38398700"/>
    <w:rsid w:val="388C158E"/>
    <w:rsid w:val="39657074"/>
    <w:rsid w:val="397930EC"/>
    <w:rsid w:val="39EF4F2E"/>
    <w:rsid w:val="3A235519"/>
    <w:rsid w:val="3A595170"/>
    <w:rsid w:val="3A9791A9"/>
    <w:rsid w:val="3B094C64"/>
    <w:rsid w:val="3B5C0EC3"/>
    <w:rsid w:val="3B60AA79"/>
    <w:rsid w:val="3B74FE03"/>
    <w:rsid w:val="3C94A0A4"/>
    <w:rsid w:val="3CB0D1AE"/>
    <w:rsid w:val="3CDDBAE0"/>
    <w:rsid w:val="3E2D787C"/>
    <w:rsid w:val="3E4CA20F"/>
    <w:rsid w:val="3EB8588E"/>
    <w:rsid w:val="3EDA2B9B"/>
    <w:rsid w:val="3F92D64A"/>
    <w:rsid w:val="3FDCBD87"/>
    <w:rsid w:val="3FE87270"/>
    <w:rsid w:val="3FFFB766"/>
    <w:rsid w:val="40A0CC55"/>
    <w:rsid w:val="410A21F8"/>
    <w:rsid w:val="412EA6AB"/>
    <w:rsid w:val="414EE96A"/>
    <w:rsid w:val="416986DD"/>
    <w:rsid w:val="421885B2"/>
    <w:rsid w:val="42E66B8D"/>
    <w:rsid w:val="43248895"/>
    <w:rsid w:val="44F3F6A9"/>
    <w:rsid w:val="457CDCD5"/>
    <w:rsid w:val="45D6C52F"/>
    <w:rsid w:val="46683EF8"/>
    <w:rsid w:val="467A9024"/>
    <w:rsid w:val="4688BFC2"/>
    <w:rsid w:val="46C12615"/>
    <w:rsid w:val="47352E8F"/>
    <w:rsid w:val="474A1E10"/>
    <w:rsid w:val="47CEA70F"/>
    <w:rsid w:val="47D2EF45"/>
    <w:rsid w:val="4902F3D4"/>
    <w:rsid w:val="492F74CE"/>
    <w:rsid w:val="4942C7F5"/>
    <w:rsid w:val="497A95F1"/>
    <w:rsid w:val="4CC2559D"/>
    <w:rsid w:val="4D4C1441"/>
    <w:rsid w:val="4D855F04"/>
    <w:rsid w:val="4D8870F1"/>
    <w:rsid w:val="4DEEC781"/>
    <w:rsid w:val="4E569D7B"/>
    <w:rsid w:val="4ED3770A"/>
    <w:rsid w:val="4EE81678"/>
    <w:rsid w:val="4F1718E7"/>
    <w:rsid w:val="4FA241AA"/>
    <w:rsid w:val="500E3DDC"/>
    <w:rsid w:val="5083B503"/>
    <w:rsid w:val="50D62823"/>
    <w:rsid w:val="5107A47A"/>
    <w:rsid w:val="51318749"/>
    <w:rsid w:val="52247A5D"/>
    <w:rsid w:val="528274A5"/>
    <w:rsid w:val="528D43DF"/>
    <w:rsid w:val="52C44C73"/>
    <w:rsid w:val="5359132C"/>
    <w:rsid w:val="53D8E4F7"/>
    <w:rsid w:val="544D9F6D"/>
    <w:rsid w:val="54BAF5BF"/>
    <w:rsid w:val="54F4E38D"/>
    <w:rsid w:val="554DA8AB"/>
    <w:rsid w:val="5574B558"/>
    <w:rsid w:val="573C8B95"/>
    <w:rsid w:val="578476E1"/>
    <w:rsid w:val="578E83E3"/>
    <w:rsid w:val="57E45764"/>
    <w:rsid w:val="57EC2ACD"/>
    <w:rsid w:val="57ECB85F"/>
    <w:rsid w:val="585ABBF8"/>
    <w:rsid w:val="58A0FDDE"/>
    <w:rsid w:val="58EFD767"/>
    <w:rsid w:val="59112BE7"/>
    <w:rsid w:val="5A5CA149"/>
    <w:rsid w:val="5DA1B86F"/>
    <w:rsid w:val="5E9568A9"/>
    <w:rsid w:val="5EED49A7"/>
    <w:rsid w:val="5F54779B"/>
    <w:rsid w:val="5FABBB4F"/>
    <w:rsid w:val="5FFB2EDB"/>
    <w:rsid w:val="600AAD02"/>
    <w:rsid w:val="6031390A"/>
    <w:rsid w:val="606A70C9"/>
    <w:rsid w:val="60F047FC"/>
    <w:rsid w:val="6179B1B7"/>
    <w:rsid w:val="61A67D63"/>
    <w:rsid w:val="61E40E85"/>
    <w:rsid w:val="61E7755F"/>
    <w:rsid w:val="62DAA86A"/>
    <w:rsid w:val="62DEFB38"/>
    <w:rsid w:val="6377EDCA"/>
    <w:rsid w:val="6390D30B"/>
    <w:rsid w:val="63FC1931"/>
    <w:rsid w:val="641E5F8F"/>
    <w:rsid w:val="64BC8178"/>
    <w:rsid w:val="6541D5BB"/>
    <w:rsid w:val="65AA90C2"/>
    <w:rsid w:val="65AFFA98"/>
    <w:rsid w:val="65FECA4A"/>
    <w:rsid w:val="663376EE"/>
    <w:rsid w:val="6675E817"/>
    <w:rsid w:val="670B1112"/>
    <w:rsid w:val="6758C74E"/>
    <w:rsid w:val="679A9AAB"/>
    <w:rsid w:val="679DA4D7"/>
    <w:rsid w:val="67D116C7"/>
    <w:rsid w:val="683ECCE8"/>
    <w:rsid w:val="6840DC0C"/>
    <w:rsid w:val="68CCFA9E"/>
    <w:rsid w:val="69034D57"/>
    <w:rsid w:val="692F3D37"/>
    <w:rsid w:val="693E9B81"/>
    <w:rsid w:val="694A4CDB"/>
    <w:rsid w:val="69E39E50"/>
    <w:rsid w:val="69F90271"/>
    <w:rsid w:val="6A1B12A4"/>
    <w:rsid w:val="6A409C92"/>
    <w:rsid w:val="6B4D5FA9"/>
    <w:rsid w:val="6B690E04"/>
    <w:rsid w:val="6B8E01D5"/>
    <w:rsid w:val="6B951A30"/>
    <w:rsid w:val="6BB6E305"/>
    <w:rsid w:val="6BE463FF"/>
    <w:rsid w:val="6C049B60"/>
    <w:rsid w:val="6C66DDF9"/>
    <w:rsid w:val="6D04DE65"/>
    <w:rsid w:val="6D949A96"/>
    <w:rsid w:val="6E9C8B79"/>
    <w:rsid w:val="6F529665"/>
    <w:rsid w:val="6FEEA673"/>
    <w:rsid w:val="70399D8E"/>
    <w:rsid w:val="70A93559"/>
    <w:rsid w:val="70AAD8F5"/>
    <w:rsid w:val="7120F434"/>
    <w:rsid w:val="7144FB5D"/>
    <w:rsid w:val="71C3E1F0"/>
    <w:rsid w:val="7274418B"/>
    <w:rsid w:val="72845905"/>
    <w:rsid w:val="728D4CE6"/>
    <w:rsid w:val="72CF02A2"/>
    <w:rsid w:val="73A8CC8D"/>
    <w:rsid w:val="742BDE4F"/>
    <w:rsid w:val="74F441EF"/>
    <w:rsid w:val="7510B431"/>
    <w:rsid w:val="75ABF69D"/>
    <w:rsid w:val="76A1D04F"/>
    <w:rsid w:val="7758EDDD"/>
    <w:rsid w:val="777ED35D"/>
    <w:rsid w:val="77B4BA84"/>
    <w:rsid w:val="77FA9C5F"/>
    <w:rsid w:val="7813E0AD"/>
    <w:rsid w:val="791AA3BE"/>
    <w:rsid w:val="79679C34"/>
    <w:rsid w:val="7AD7EDAE"/>
    <w:rsid w:val="7B609890"/>
    <w:rsid w:val="7BAF20F5"/>
    <w:rsid w:val="7C1CC9E0"/>
    <w:rsid w:val="7C3E1E09"/>
    <w:rsid w:val="7C93CAD9"/>
    <w:rsid w:val="7D23B903"/>
    <w:rsid w:val="7D6BD720"/>
    <w:rsid w:val="7D7C43BF"/>
    <w:rsid w:val="7F41BE53"/>
    <w:rsid w:val="7F534CE0"/>
    <w:rsid w:val="7F70A7B5"/>
    <w:rsid w:val="7FA304E0"/>
    <w:rsid w:val="7FAA9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927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18BB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548AB7" w:themeColor="accent1" w:themeShade="BF"/>
      <w:sz w:val="22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4D3011"/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rsid w:val="00AD76E2"/>
    <w:rPr>
      <w:rFonts w:asciiTheme="majorHAnsi" w:hAnsiTheme="majorHAnsi" w:eastAsiaTheme="majorEastAsia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styleId="DateChar" w:customStyle="1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C3B85"/>
    <w:rPr>
      <w:color w:val="548AB7" w:themeColor="accent1" w:themeShade="BF"/>
      <w:u w:val="none"/>
    </w:rPr>
  </w:style>
  <w:style w:type="character" w:styleId="1" w:customStyle="1">
    <w:name w:val="Неразрешенное упоминание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styleId="SubtitleChar" w:customStyle="1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styleId="Heading3Char" w:customStyle="1">
    <w:name w:val="Heading 3 Char"/>
    <w:basedOn w:val="DefaultParagraphFont"/>
    <w:link w:val="Heading3"/>
    <w:uiPriority w:val="9"/>
    <w:rsid w:val="00D5459D"/>
    <w:rPr>
      <w:rFonts w:asciiTheme="majorHAnsi" w:hAnsiTheme="majorHAnsi" w:eastAsiaTheme="majorEastAsia" w:cstheme="majorBidi"/>
      <w:b/>
      <w:caps/>
      <w:color w:val="548AB7" w:themeColor="accent1" w:themeShade="B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B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419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35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91B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E272E7"/>
    <w:rPr>
      <w:color w:val="548AB7" w:themeColor="accent1" w:themeShade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22" /><Relationship Type="http://schemas.openxmlformats.org/officeDocument/2006/relationships/hyperlink" Target="mailto:karpenko.krista@gmail.com?subject=Contact%20from%20Resume" TargetMode="External" Id="R416e5bb8cac94d0f" /><Relationship Type="http://schemas.openxmlformats.org/officeDocument/2006/relationships/hyperlink" Target="https://t.me/taaaafa" TargetMode="External" Id="R35073252d6594470" /><Relationship Type="http://schemas.openxmlformats.org/officeDocument/2006/relationships/hyperlink" Target="tel:+43-664-930-087-11" TargetMode="External" Id="R527419767da844f3" /><Relationship Type="http://schemas.openxmlformats.org/officeDocument/2006/relationships/hyperlink" Target="https://github.com/kriskarpenko" TargetMode="External" Id="Rd67c95a83aab4a40" /><Relationship Type="http://schemas.openxmlformats.org/officeDocument/2006/relationships/hyperlink" Target="https://www.linkedin.com/in/kriskarpenko/" TargetMode="External" Id="R9b5973180f9249b7" /><Relationship Type="http://schemas.openxmlformats.org/officeDocument/2006/relationships/hyperlink" Target="https://www.behance.net/_taaaafa" TargetMode="External" Id="R7f7da0da5ed14639" /><Relationship Type="http://schemas.openxmlformats.org/officeDocument/2006/relationships/image" Target="/media/image3.jpg" Id="Racb66fb3b3cf4da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po\AppData\Roaming\Microsoft\Templates\&#1056;&#1077;&#1079;&#1102;&#1084;&#1077;%20(&#1089;&#1077;&#1088;&#1086;-&#1075;&#1086;&#1083;&#1091;&#1073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724C32-D59A-4DA0-8D56-9FBC31F9BC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Резюме (серо-голубое оформление)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Крістіна Антонівна Карпенко</lastModifiedBy>
  <revision>10</revision>
  <dcterms:created xsi:type="dcterms:W3CDTF">2019-01-21T13:27:00.0000000Z</dcterms:created>
  <dcterms:modified xsi:type="dcterms:W3CDTF">2023-04-11T18:53:33.3750067Z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